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A2A77" w14:textId="2396AFFB" w:rsidR="007F30AE" w:rsidRPr="000E7483" w:rsidRDefault="0053425D" w:rsidP="000E7483">
      <w:pPr>
        <w:pStyle w:val="Titre"/>
      </w:pPr>
      <w:r>
        <w:t>Shoot me up</w:t>
      </w:r>
    </w:p>
    <w:p w14:paraId="5A4BC409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4A0C176D" wp14:editId="4CEB97A0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AC7EF0" w14:textId="77777777"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14:paraId="1F8E85B8" w14:textId="4E9FB888" w:rsidR="007F30AE" w:rsidRPr="000E7483" w:rsidRDefault="0053425D" w:rsidP="000E7483">
      <w:pPr>
        <w:spacing w:before="2000"/>
        <w:jc w:val="center"/>
      </w:pPr>
      <w:r>
        <w:t>Bastien Segalen</w:t>
      </w:r>
      <w:r w:rsidR="007F30AE" w:rsidRPr="000E7483">
        <w:t xml:space="preserve"> – </w:t>
      </w:r>
      <w:r>
        <w:t>MID2B</w:t>
      </w:r>
    </w:p>
    <w:p w14:paraId="39ACB717" w14:textId="461EF623" w:rsidR="007F30AE" w:rsidRPr="000E7483" w:rsidRDefault="00863BB0" w:rsidP="000E7483">
      <w:pPr>
        <w:jc w:val="center"/>
      </w:pPr>
      <w:r>
        <w:t>ETML - Vennes</w:t>
      </w:r>
    </w:p>
    <w:p w14:paraId="31F8BFA1" w14:textId="31F8BAB2" w:rsidR="007F30AE" w:rsidRPr="000E7483" w:rsidRDefault="00863BB0" w:rsidP="000E7483">
      <w:pPr>
        <w:jc w:val="center"/>
      </w:pPr>
      <w:r>
        <w:t>80p</w:t>
      </w:r>
    </w:p>
    <w:p w14:paraId="2EDC47E6" w14:textId="77777777" w:rsidR="007F30AE" w:rsidRPr="000E7483" w:rsidRDefault="007F30AE" w:rsidP="000E7483">
      <w:pPr>
        <w:jc w:val="center"/>
      </w:pPr>
      <w:r w:rsidRPr="000E7483">
        <w:t>Nom du chef de projet</w:t>
      </w:r>
    </w:p>
    <w:p w14:paraId="53BF162C" w14:textId="77777777" w:rsidR="007F30AE" w:rsidRPr="000E7483" w:rsidRDefault="007F30AE" w:rsidP="000E7483">
      <w:pPr>
        <w:jc w:val="center"/>
      </w:pPr>
      <w:r w:rsidRPr="000E7483">
        <w:t>(Nom et adresse du mandant)</w:t>
      </w:r>
    </w:p>
    <w:p w14:paraId="64C28B18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08CDDB06" w14:textId="1CD10D78" w:rsidR="00E32A54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75733177" w:history="1">
        <w:r w:rsidR="00E32A54" w:rsidRPr="00531DFA">
          <w:rPr>
            <w:rStyle w:val="Lienhypertexte"/>
            <w:noProof/>
          </w:rPr>
          <w:t>1</w:t>
        </w:r>
        <w:r w:rsidR="00E32A54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E32A54" w:rsidRPr="00531DFA">
          <w:rPr>
            <w:rStyle w:val="Lienhypertexte"/>
            <w:noProof/>
          </w:rPr>
          <w:t>Spécifications</w:t>
        </w:r>
        <w:r w:rsidR="00E32A54">
          <w:rPr>
            <w:noProof/>
            <w:webHidden/>
          </w:rPr>
          <w:tab/>
        </w:r>
        <w:r w:rsidR="00E32A54">
          <w:rPr>
            <w:noProof/>
            <w:webHidden/>
          </w:rPr>
          <w:fldChar w:fldCharType="begin"/>
        </w:r>
        <w:r w:rsidR="00E32A54">
          <w:rPr>
            <w:noProof/>
            <w:webHidden/>
          </w:rPr>
          <w:instrText xml:space="preserve"> PAGEREF _Toc175733177 \h </w:instrText>
        </w:r>
        <w:r w:rsidR="00E32A54">
          <w:rPr>
            <w:noProof/>
            <w:webHidden/>
          </w:rPr>
        </w:r>
        <w:r w:rsidR="00E32A54">
          <w:rPr>
            <w:noProof/>
            <w:webHidden/>
          </w:rPr>
          <w:fldChar w:fldCharType="separate"/>
        </w:r>
        <w:r w:rsidR="00E32A54">
          <w:rPr>
            <w:noProof/>
            <w:webHidden/>
          </w:rPr>
          <w:t>3</w:t>
        </w:r>
        <w:r w:rsidR="00E32A54">
          <w:rPr>
            <w:noProof/>
            <w:webHidden/>
          </w:rPr>
          <w:fldChar w:fldCharType="end"/>
        </w:r>
      </w:hyperlink>
    </w:p>
    <w:p w14:paraId="5C583218" w14:textId="366460CA" w:rsidR="00E32A54" w:rsidRDefault="00E32A5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733178" w:history="1">
        <w:r w:rsidRPr="00531DFA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531DFA">
          <w:rPr>
            <w:rStyle w:val="Lienhypertexte"/>
            <w:noProof/>
          </w:rPr>
          <w:t>Titre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_Toc175733178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86B669" w14:textId="0E580B7C" w:rsidR="00E32A54" w:rsidRDefault="00E32A5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733179" w:history="1">
        <w:r w:rsidRPr="00531DFA">
          <w:rPr>
            <w:rStyle w:val="Lienhypertexte"/>
            <w:noProof/>
          </w:rPr>
          <w:t>1.2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531DFA">
          <w:rPr>
            <w:rStyle w:val="Lienhypertexte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_Toc175733179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1109F01" w14:textId="1CD53358" w:rsidR="00E32A54" w:rsidRDefault="00E32A54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5733180" w:history="1">
        <w:r w:rsidRPr="00531DFA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531DFA">
          <w:rPr>
            <w:rStyle w:val="Lienhypertexte"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_Toc175733180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B0C06F" w14:textId="23B73697" w:rsidR="00E32A54" w:rsidRDefault="00E32A54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5733181" w:history="1">
        <w:r w:rsidRPr="00531DFA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531DFA">
          <w:rPr>
            <w:rStyle w:val="Lienhypertexte"/>
            <w:noProof/>
          </w:rPr>
          <w:t>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_Toc175733181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D31858" w14:textId="07451297" w:rsidR="00E32A54" w:rsidRDefault="00E32A5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733182" w:history="1">
        <w:r w:rsidRPr="00531DFA">
          <w:rPr>
            <w:rStyle w:val="Lienhypertexte"/>
            <w:noProof/>
          </w:rPr>
          <w:t>3.1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531DFA">
          <w:rPr>
            <w:rStyle w:val="Lienhypertexte"/>
            <w:noProof/>
          </w:rPr>
          <w:t>Dossier de 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_Toc175733182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59E6C0" w14:textId="587A797A" w:rsidR="00E32A54" w:rsidRDefault="00E32A54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5733183" w:history="1">
        <w:r w:rsidRPr="00531DFA">
          <w:rPr>
            <w:rStyle w:val="Lienhypertexte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531DFA">
          <w:rPr>
            <w:rStyle w:val="Lienhypertexte"/>
            <w:noProof/>
          </w:rPr>
          <w:t>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_Toc175733183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F6141D" w14:textId="70B3F1EB" w:rsidR="00E32A54" w:rsidRDefault="00E32A5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733184" w:history="1">
        <w:r w:rsidRPr="00531DFA">
          <w:rPr>
            <w:rStyle w:val="Lienhypertexte"/>
            <w:noProof/>
          </w:rPr>
          <w:t>4.1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531DFA">
          <w:rPr>
            <w:rStyle w:val="Lienhypertexte"/>
            <w:noProof/>
          </w:rPr>
          <w:t>Dossier des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_Toc175733184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F6E777F" w14:textId="1C5319A3" w:rsidR="00E32A54" w:rsidRDefault="00E32A54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5733185" w:history="1">
        <w:r w:rsidRPr="00531DFA">
          <w:rPr>
            <w:rStyle w:val="Lienhypertexte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531DFA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_Toc175733185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EB309B" w14:textId="607CC5E2" w:rsidR="00E32A54" w:rsidRDefault="00E32A5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733186" w:history="1">
        <w:r w:rsidRPr="00531DFA">
          <w:rPr>
            <w:rStyle w:val="Lienhypertexte"/>
            <w:noProof/>
          </w:rPr>
          <w:t>5.1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531DFA">
          <w:rPr>
            <w:rStyle w:val="Lienhypertexte"/>
            <w:noProof/>
          </w:rPr>
          <w:t>Bilan des fonctionnalités demandées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_Toc175733186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B4929B" w14:textId="7BCACE34" w:rsidR="00E32A54" w:rsidRDefault="00E32A5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733187" w:history="1">
        <w:r w:rsidRPr="00531DFA">
          <w:rPr>
            <w:rStyle w:val="Lienhypertexte"/>
            <w:noProof/>
          </w:rPr>
          <w:t>5.2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531DFA">
          <w:rPr>
            <w:rStyle w:val="Lienhypertexte"/>
            <w:noProof/>
          </w:rPr>
          <w:t>Bilan de la 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_Toc175733187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693E84" w14:textId="03EBCF19" w:rsidR="00E32A54" w:rsidRDefault="00E32A5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733188" w:history="1">
        <w:r w:rsidRPr="00531DFA">
          <w:rPr>
            <w:rStyle w:val="Lienhypertexte"/>
            <w:noProof/>
          </w:rPr>
          <w:t>5.3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531DFA">
          <w:rPr>
            <w:rStyle w:val="Lienhypertexte"/>
            <w:noProof/>
          </w:rPr>
          <w:t>Bilan personnel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_Toc175733188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90319C" w14:textId="01CA60A1" w:rsidR="00E32A54" w:rsidRDefault="00E32A54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5733189" w:history="1">
        <w:r w:rsidRPr="00531DFA">
          <w:rPr>
            <w:rStyle w:val="Lienhypertexte"/>
            <w:noProof/>
          </w:rPr>
          <w:t>6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531DFA">
          <w:rPr>
            <w:rStyle w:val="Lienhypertexte"/>
            <w:noProof/>
          </w:rPr>
          <w:t>Divers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_Toc175733189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CBF7A1" w14:textId="2E8F21FD" w:rsidR="00E32A54" w:rsidRDefault="00E32A5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733190" w:history="1">
        <w:r w:rsidRPr="00531DFA">
          <w:rPr>
            <w:rStyle w:val="Lienhypertexte"/>
            <w:noProof/>
          </w:rPr>
          <w:t>6.1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531DFA">
          <w:rPr>
            <w:rStyle w:val="Lienhypertexte"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_Toc175733190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E799AD" w14:textId="340700BF" w:rsidR="00E32A54" w:rsidRDefault="00E32A5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733191" w:history="1">
        <w:r w:rsidRPr="00531DFA">
          <w:rPr>
            <w:rStyle w:val="Lienhypertexte"/>
            <w:noProof/>
          </w:rPr>
          <w:t>6.2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531DFA">
          <w:rPr>
            <w:rStyle w:val="Lienhypertexte"/>
            <w:noProof/>
          </w:rPr>
          <w:t>Webographie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_Toc175733191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FF78E9" w14:textId="2B7709FC" w:rsidR="00E32A54" w:rsidRDefault="00E32A54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5733192" w:history="1">
        <w:r w:rsidRPr="00531DFA">
          <w:rPr>
            <w:rStyle w:val="Lienhypertexte"/>
            <w:noProof/>
          </w:rPr>
          <w:t>7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531DFA">
          <w:rPr>
            <w:rStyle w:val="Lienhypertexte"/>
            <w:noProof/>
          </w:rPr>
          <w:t>Annexes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_Toc175733192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FB3490" w14:textId="51CE4E2C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101C2E0A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75733177"/>
      <w:r w:rsidRPr="00932149">
        <w:lastRenderedPageBreak/>
        <w:t>Spécifications</w:t>
      </w:r>
      <w:bookmarkEnd w:id="0"/>
      <w:bookmarkEnd w:id="1"/>
      <w:bookmarkEnd w:id="2"/>
    </w:p>
    <w:p w14:paraId="241EF22D" w14:textId="77777777" w:rsidR="008E53F9" w:rsidRPr="008E53F9" w:rsidRDefault="008E53F9" w:rsidP="008E53F9">
      <w:pPr>
        <w:pStyle w:val="Corpsdetexte"/>
      </w:pPr>
    </w:p>
    <w:p w14:paraId="523D7932" w14:textId="77777777" w:rsidR="00D160DD" w:rsidRDefault="00753A51" w:rsidP="008E53F9">
      <w:pPr>
        <w:pStyle w:val="Titre2"/>
      </w:pPr>
      <w:bookmarkStart w:id="3" w:name="_Toc532179969"/>
      <w:bookmarkStart w:id="4" w:name="_Toc165969639"/>
      <w:bookmarkStart w:id="5" w:name="_Toc175733178"/>
      <w:r>
        <w:t>T</w:t>
      </w:r>
      <w:r w:rsidR="00902523">
        <w:t>itr</w:t>
      </w:r>
      <w:r w:rsidR="0015167D">
        <w:t>e</w:t>
      </w:r>
      <w:bookmarkEnd w:id="5"/>
    </w:p>
    <w:p w14:paraId="1B5F4CA2" w14:textId="77777777" w:rsidR="0015167D" w:rsidRPr="0015167D" w:rsidRDefault="0015167D" w:rsidP="0015167D">
      <w:pPr>
        <w:pStyle w:val="Retraitcorpsdetexte"/>
      </w:pPr>
    </w:p>
    <w:p w14:paraId="320B91AF" w14:textId="77777777" w:rsidR="00F664DF" w:rsidRDefault="0015167D" w:rsidP="0015167D">
      <w:pPr>
        <w:pStyle w:val="Informations"/>
      </w:pPr>
      <w:r>
        <w:t xml:space="preserve">A </w:t>
      </w:r>
      <w:proofErr w:type="gramStart"/>
      <w:r>
        <w:t>compléter</w:t>
      </w:r>
      <w:r w:rsidR="00542CE3">
        <w:t>,</w:t>
      </w:r>
      <w:r w:rsidR="009B009E">
        <w:t>par</w:t>
      </w:r>
      <w:proofErr w:type="gramEnd"/>
      <w:r w:rsidR="009B009E">
        <w:t xml:space="preserve"> un titre cours et pertinent. </w:t>
      </w:r>
      <w:r w:rsidR="008A464B">
        <w:t xml:space="preserve">Cela peut être une reprise ou compléter le titre de la première page </w:t>
      </w:r>
      <w:r>
        <w:t xml:space="preserve">… </w:t>
      </w:r>
    </w:p>
    <w:p w14:paraId="00E0AE36" w14:textId="77777777" w:rsidR="0015167D" w:rsidRPr="00F664DF" w:rsidRDefault="0015167D" w:rsidP="0015167D">
      <w:pPr>
        <w:pStyle w:val="Retraitcorpsdetexte"/>
      </w:pPr>
    </w:p>
    <w:p w14:paraId="4687F39B" w14:textId="77777777" w:rsidR="00753A51" w:rsidRDefault="00902523" w:rsidP="008E53F9">
      <w:pPr>
        <w:pStyle w:val="Titre2"/>
      </w:pPr>
      <w:bookmarkStart w:id="6" w:name="_Toc175733179"/>
      <w:r>
        <w:t>Description</w:t>
      </w:r>
      <w:bookmarkEnd w:id="6"/>
    </w:p>
    <w:p w14:paraId="68995EAB" w14:textId="77777777" w:rsidR="0015167D" w:rsidRPr="0015167D" w:rsidRDefault="0015167D" w:rsidP="0015167D">
      <w:pPr>
        <w:pStyle w:val="Retraitcorpsdetexte"/>
      </w:pPr>
    </w:p>
    <w:p w14:paraId="5ED1B7DC" w14:textId="77777777" w:rsidR="0015167D" w:rsidRDefault="0015167D" w:rsidP="0015167D">
      <w:pPr>
        <w:pStyle w:val="Informations"/>
      </w:pPr>
      <w:r>
        <w:t xml:space="preserve">A </w:t>
      </w:r>
      <w:proofErr w:type="gramStart"/>
      <w:r>
        <w:t>compléter</w:t>
      </w:r>
      <w:r w:rsidR="00542CE3">
        <w:t>,</w:t>
      </w:r>
      <w:r w:rsidR="009B009E">
        <w:t>par</w:t>
      </w:r>
      <w:proofErr w:type="gramEnd"/>
      <w:r w:rsidR="009B009E">
        <w:t xml:space="preserve">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572EBA34" w14:textId="77777777" w:rsidR="0015167D" w:rsidRPr="00F664DF" w:rsidRDefault="0015167D" w:rsidP="0059417E">
      <w:pPr>
        <w:pStyle w:val="Retraitcorpsdetexte3"/>
        <w:ind w:left="0"/>
      </w:pPr>
    </w:p>
    <w:p w14:paraId="129E0A10" w14:textId="77777777" w:rsidR="007F30AE" w:rsidRPr="007F30AE" w:rsidRDefault="007F30AE" w:rsidP="008E53F9">
      <w:pPr>
        <w:pStyle w:val="Titre1"/>
      </w:pPr>
      <w:bookmarkStart w:id="7" w:name="_Toc175733180"/>
      <w:r w:rsidRPr="007F30AE">
        <w:t>Planification</w:t>
      </w:r>
      <w:bookmarkEnd w:id="3"/>
      <w:bookmarkEnd w:id="4"/>
      <w:r w:rsidR="008E53F9">
        <w:t xml:space="preserve"> Initiale</w:t>
      </w:r>
      <w:bookmarkEnd w:id="7"/>
    </w:p>
    <w:p w14:paraId="53F4D2AA" w14:textId="77777777" w:rsidR="007F30AE" w:rsidRPr="00D160DD" w:rsidRDefault="00ED6F41" w:rsidP="0015167D">
      <w:pPr>
        <w:pStyle w:val="Informations"/>
        <w:numPr>
          <w:ilvl w:val="5"/>
          <w:numId w:val="26"/>
        </w:numPr>
      </w:pPr>
      <w:r w:rsidRPr="00D160DD">
        <w:t>Ce paragraphe présente le p</w:t>
      </w:r>
      <w:r w:rsidR="007F30AE" w:rsidRPr="00D160DD">
        <w:t>lanning d'origine (</w:t>
      </w:r>
      <w:r w:rsidR="00505421" w:rsidRPr="00D160DD">
        <w:t xml:space="preserve">date de début, date de fin, vacances et congés, </w:t>
      </w:r>
      <w:r w:rsidR="00183417" w:rsidRPr="00D160DD">
        <w:t xml:space="preserve">liste hiérarchique des tâches ou </w:t>
      </w:r>
      <w:r w:rsidR="007F30AE" w:rsidRPr="00D160DD">
        <w:t>GANTT</w:t>
      </w:r>
      <w:r w:rsidR="00505421" w:rsidRPr="00D160DD">
        <w:t>, jalons, durée totale</w:t>
      </w:r>
      <w:r w:rsidR="007F30AE" w:rsidRPr="00D160DD">
        <w:t>)</w:t>
      </w:r>
    </w:p>
    <w:p w14:paraId="7242AF34" w14:textId="77777777" w:rsidR="007F30AE" w:rsidRPr="00D160DD" w:rsidRDefault="007F30AE" w:rsidP="0015167D">
      <w:pPr>
        <w:pStyle w:val="Informations"/>
        <w:numPr>
          <w:ilvl w:val="5"/>
          <w:numId w:val="26"/>
        </w:numPr>
      </w:pPr>
      <w:r w:rsidRPr="00D160DD">
        <w:t xml:space="preserve">Toutes les mises à jour subies par le planning </w:t>
      </w:r>
      <w:r w:rsidR="00ED6F41" w:rsidRPr="00D160DD">
        <w:t xml:space="preserve">sont à reporter </w:t>
      </w:r>
      <w:r w:rsidRPr="00D160DD">
        <w:t>(avec date de mise à jour)</w:t>
      </w:r>
      <w:r w:rsidR="00E81328" w:rsidRPr="00D160DD">
        <w:t xml:space="preserve"> et peuvent déboucher sur plusieurs versions de plannings.</w:t>
      </w:r>
    </w:p>
    <w:p w14:paraId="7F7AF615" w14:textId="77777777" w:rsidR="007F30AE" w:rsidRPr="007F30AE" w:rsidRDefault="007F30AE" w:rsidP="008E53F9">
      <w:pPr>
        <w:pStyle w:val="Titre1"/>
      </w:pPr>
      <w:bookmarkStart w:id="8" w:name="_Toc532179964"/>
      <w:bookmarkStart w:id="9" w:name="_Toc165969648"/>
      <w:bookmarkStart w:id="10" w:name="_Toc175733181"/>
      <w:r w:rsidRPr="007F30AE">
        <w:t>Réalisation</w:t>
      </w:r>
      <w:bookmarkEnd w:id="8"/>
      <w:bookmarkEnd w:id="9"/>
      <w:bookmarkEnd w:id="10"/>
    </w:p>
    <w:p w14:paraId="2B3F85B5" w14:textId="77777777" w:rsidR="007F30AE" w:rsidRDefault="007F30AE" w:rsidP="008E53F9">
      <w:pPr>
        <w:pStyle w:val="Titre2"/>
      </w:pPr>
      <w:bookmarkStart w:id="11" w:name="_Toc532179965"/>
      <w:bookmarkStart w:id="12" w:name="_Toc165969649"/>
      <w:bookmarkStart w:id="13" w:name="_Toc175733182"/>
      <w:r w:rsidRPr="007F30AE">
        <w:t>Dossier de Réalisation</w:t>
      </w:r>
      <w:bookmarkEnd w:id="11"/>
      <w:bookmarkEnd w:id="12"/>
      <w:bookmarkEnd w:id="13"/>
    </w:p>
    <w:p w14:paraId="54144ED6" w14:textId="52AFA0CE" w:rsidR="00D547DE" w:rsidRDefault="00D547DE" w:rsidP="00D547DE">
      <w:pPr>
        <w:pStyle w:val="Retraitcorpsdetexte"/>
      </w:pPr>
      <w:r>
        <w:t>Module </w:t>
      </w:r>
      <w:r w:rsidR="009F4368">
        <w:t>106</w:t>
      </w:r>
      <w:r w:rsidR="003F5B48">
        <w:t xml:space="preserve"> </w:t>
      </w:r>
      <w:r>
        <w:t>:</w:t>
      </w:r>
    </w:p>
    <w:p w14:paraId="003AAAD3" w14:textId="5FD25FB7" w:rsidR="00FC6264" w:rsidRDefault="00FC6264" w:rsidP="00D547DE">
      <w:pPr>
        <w:pStyle w:val="Retraitcorpsdetexte"/>
      </w:pPr>
    </w:p>
    <w:p w14:paraId="3553C379" w14:textId="24EDD275" w:rsidR="00D547DE" w:rsidRDefault="00D547DE" w:rsidP="00D547DE">
      <w:pPr>
        <w:pStyle w:val="Retraitcorpsdetexte"/>
      </w:pPr>
      <w:r>
        <w:t>Module </w:t>
      </w:r>
      <w:r w:rsidR="003F5B48">
        <w:t xml:space="preserve">320 </w:t>
      </w:r>
      <w:r>
        <w:t>:</w:t>
      </w:r>
    </w:p>
    <w:p w14:paraId="697EC75E" w14:textId="2AB9787D" w:rsidR="00D547DE" w:rsidRDefault="00D547DE" w:rsidP="00D547DE">
      <w:pPr>
        <w:pStyle w:val="Retraitcorpsdetexte"/>
      </w:pPr>
      <w:r>
        <w:t>Module </w:t>
      </w:r>
      <w:r w:rsidR="003F5B48">
        <w:t>322</w:t>
      </w:r>
      <w:r w:rsidR="003D4001">
        <w:t xml:space="preserve"> </w:t>
      </w:r>
      <w:r>
        <w:t>:</w:t>
      </w:r>
    </w:p>
    <w:p w14:paraId="7ABC460C" w14:textId="626809B3" w:rsidR="00D547DE" w:rsidRPr="00D547DE" w:rsidRDefault="00D547DE" w:rsidP="00D547DE">
      <w:pPr>
        <w:pStyle w:val="Retraitcorpsdetexte"/>
      </w:pPr>
    </w:p>
    <w:p w14:paraId="3A6794F3" w14:textId="77777777" w:rsidR="007F30AE" w:rsidRPr="007F30AE" w:rsidRDefault="007F30AE" w:rsidP="008E53F9">
      <w:pPr>
        <w:pStyle w:val="Titre1"/>
      </w:pPr>
      <w:bookmarkStart w:id="14" w:name="_Toc532179966"/>
      <w:bookmarkStart w:id="15" w:name="_Toc165969650"/>
      <w:bookmarkStart w:id="16" w:name="_Toc175733183"/>
      <w:r w:rsidRPr="007F30AE">
        <w:t>Tests</w:t>
      </w:r>
      <w:bookmarkEnd w:id="14"/>
      <w:bookmarkEnd w:id="15"/>
      <w:bookmarkEnd w:id="16"/>
    </w:p>
    <w:p w14:paraId="32CA0771" w14:textId="77777777" w:rsidR="007F30AE" w:rsidRPr="007F30AE" w:rsidRDefault="007F30AE" w:rsidP="008E53F9">
      <w:pPr>
        <w:pStyle w:val="Titre2"/>
      </w:pPr>
      <w:bookmarkStart w:id="17" w:name="_Toc532179968"/>
      <w:bookmarkStart w:id="18" w:name="_Toc165969652"/>
      <w:bookmarkStart w:id="19" w:name="_Ref308525868"/>
      <w:bookmarkStart w:id="20" w:name="_Toc175733184"/>
      <w:r w:rsidRPr="007F30AE">
        <w:t>Dossier des tests</w:t>
      </w:r>
      <w:bookmarkEnd w:id="17"/>
      <w:bookmarkEnd w:id="18"/>
      <w:bookmarkEnd w:id="19"/>
      <w:bookmarkEnd w:id="20"/>
    </w:p>
    <w:p w14:paraId="0B8C59BD" w14:textId="77777777"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225B596A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14:paraId="2582025D" w14:textId="77777777" w:rsidR="007F30AE" w:rsidRPr="00920F4E" w:rsidRDefault="00903FEF" w:rsidP="0015167D">
      <w:pPr>
        <w:pStyle w:val="Informations"/>
        <w:numPr>
          <w:ilvl w:val="6"/>
          <w:numId w:val="22"/>
        </w:numPr>
      </w:pPr>
      <w:proofErr w:type="gramStart"/>
      <w:r w:rsidRPr="00920F4E">
        <w:t>raison</w:t>
      </w:r>
      <w:proofErr w:type="gramEnd"/>
      <w:r w:rsidRPr="00920F4E">
        <w:t>, décisions, etc.</w:t>
      </w:r>
    </w:p>
    <w:p w14:paraId="07A16EDF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Liste des bugs répertoriés avec la date de découverte et leur </w:t>
      </w:r>
      <w:proofErr w:type="gramStart"/>
      <w:r w:rsidRPr="00920F4E">
        <w:t>état:</w:t>
      </w:r>
      <w:proofErr w:type="gramEnd"/>
    </w:p>
    <w:p w14:paraId="5727269E" w14:textId="77777777"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14:paraId="140171CA" w14:textId="77777777" w:rsidR="007F30AE" w:rsidRPr="007F30AE" w:rsidRDefault="007F30AE" w:rsidP="008E53F9">
      <w:pPr>
        <w:pStyle w:val="Titre1"/>
      </w:pPr>
      <w:bookmarkStart w:id="21" w:name="_Toc165969653"/>
      <w:bookmarkStart w:id="22" w:name="_Toc175733185"/>
      <w:r w:rsidRPr="007F30AE">
        <w:t>Conclusion</w:t>
      </w:r>
      <w:bookmarkEnd w:id="21"/>
      <w:bookmarkEnd w:id="22"/>
    </w:p>
    <w:p w14:paraId="16770590" w14:textId="77777777" w:rsidR="007F30AE" w:rsidRPr="00152A26" w:rsidRDefault="007F30AE" w:rsidP="008E53F9">
      <w:pPr>
        <w:pStyle w:val="Titre2"/>
      </w:pPr>
      <w:bookmarkStart w:id="23" w:name="_Toc165969654"/>
      <w:bookmarkStart w:id="24" w:name="_Toc175733186"/>
      <w:r w:rsidRPr="00152A26">
        <w:t xml:space="preserve">Bilan des </w:t>
      </w:r>
      <w:bookmarkEnd w:id="23"/>
      <w:r w:rsidR="008E53F9">
        <w:t>fonctionnalités demandées</w:t>
      </w:r>
      <w:bookmarkEnd w:id="24"/>
    </w:p>
    <w:p w14:paraId="6F1D1B1C" w14:textId="77777777"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4AA5EB0C" w14:textId="77777777"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5A36F829" w14:textId="77777777" w:rsidR="007F30AE" w:rsidRPr="007F30AE" w:rsidRDefault="007F30AE" w:rsidP="008E53F9">
      <w:pPr>
        <w:pStyle w:val="Titre2"/>
      </w:pPr>
      <w:bookmarkStart w:id="25" w:name="_Toc165969655"/>
      <w:bookmarkStart w:id="26" w:name="_Toc175733187"/>
      <w:r w:rsidRPr="007F30AE">
        <w:t>Bilan de la planification</w:t>
      </w:r>
      <w:bookmarkEnd w:id="25"/>
      <w:bookmarkEnd w:id="26"/>
    </w:p>
    <w:p w14:paraId="09DB1DB5" w14:textId="04B944D9"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</w:t>
      </w:r>
      <w:r w:rsidR="002219D0">
        <w:t>les différences</w:t>
      </w:r>
      <w:r w:rsidR="00055DB3">
        <w:t xml:space="preserve"> entre les planifications initiales et détaillées avec le journal de travail.</w:t>
      </w:r>
    </w:p>
    <w:p w14:paraId="360F4FF1" w14:textId="77777777" w:rsidR="007F30AE" w:rsidRPr="007F30AE" w:rsidRDefault="007F30AE" w:rsidP="008E53F9">
      <w:pPr>
        <w:pStyle w:val="Titre2"/>
      </w:pPr>
      <w:bookmarkStart w:id="27" w:name="_Toc165969656"/>
      <w:bookmarkStart w:id="28" w:name="_Toc175733188"/>
      <w:r w:rsidRPr="007F30AE">
        <w:lastRenderedPageBreak/>
        <w:t>Bilan personnel</w:t>
      </w:r>
      <w:bookmarkEnd w:id="27"/>
      <w:bookmarkEnd w:id="28"/>
    </w:p>
    <w:p w14:paraId="047AAA52" w14:textId="77777777"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Si c’était à </w:t>
      </w:r>
      <w:proofErr w:type="gramStart"/>
      <w:r w:rsidRPr="00920F4E">
        <w:t>refaire</w:t>
      </w:r>
      <w:r w:rsidR="00A3107E" w:rsidRPr="00920F4E">
        <w:t>:</w:t>
      </w:r>
      <w:proofErr w:type="gramEnd"/>
    </w:p>
    <w:p w14:paraId="70E4B020" w14:textId="77777777"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1045BF81" w14:textId="77777777"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5ED05F59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14:paraId="7AE6CEF7" w14:textId="77777777" w:rsidR="004206A2" w:rsidRPr="00920F4E" w:rsidRDefault="004206A2" w:rsidP="0015167D">
      <w:pPr>
        <w:pStyle w:val="Informations"/>
        <w:numPr>
          <w:ilvl w:val="5"/>
          <w:numId w:val="24"/>
        </w:numPr>
      </w:pPr>
      <w:proofErr w:type="gramStart"/>
      <w:r w:rsidRPr="00920F4E">
        <w:t>Suite à</w:t>
      </w:r>
      <w:proofErr w:type="gramEnd"/>
      <w:r w:rsidRPr="00920F4E">
        <w:t xml:space="preserve"> donner, améliorations souhaitables, …</w:t>
      </w:r>
    </w:p>
    <w:p w14:paraId="039EE0AE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14:paraId="011E2BF0" w14:textId="77777777" w:rsidR="007F30AE" w:rsidRPr="007F30AE" w:rsidRDefault="007F30AE" w:rsidP="008E53F9">
      <w:pPr>
        <w:pStyle w:val="Titre1"/>
      </w:pPr>
      <w:bookmarkStart w:id="29" w:name="_Toc532179971"/>
      <w:bookmarkStart w:id="30" w:name="_Toc165969657"/>
      <w:bookmarkStart w:id="31" w:name="_Toc175733189"/>
      <w:r w:rsidRPr="007F30AE">
        <w:t>Divers</w:t>
      </w:r>
      <w:bookmarkEnd w:id="29"/>
      <w:bookmarkEnd w:id="30"/>
      <w:bookmarkEnd w:id="31"/>
    </w:p>
    <w:p w14:paraId="7D88368E" w14:textId="77777777" w:rsidR="007F30AE" w:rsidRPr="007F30AE" w:rsidRDefault="007F30AE" w:rsidP="008E53F9">
      <w:pPr>
        <w:pStyle w:val="Titre2"/>
      </w:pPr>
      <w:bookmarkStart w:id="32" w:name="_Toc532179972"/>
      <w:bookmarkStart w:id="33" w:name="_Toc165969658"/>
      <w:bookmarkStart w:id="34" w:name="_Toc175733190"/>
      <w:r w:rsidRPr="007F30AE">
        <w:t>Journal de travail</w:t>
      </w:r>
      <w:bookmarkEnd w:id="32"/>
      <w:bookmarkEnd w:id="33"/>
      <w:bookmarkEnd w:id="34"/>
    </w:p>
    <w:p w14:paraId="6DA1D168" w14:textId="77777777" w:rsidR="007F30AE" w:rsidRPr="00920F4E" w:rsidRDefault="007F30AE" w:rsidP="0015167D">
      <w:pPr>
        <w:pStyle w:val="Informations"/>
        <w:numPr>
          <w:ilvl w:val="5"/>
          <w:numId w:val="25"/>
        </w:numPr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16EA4E65" w14:textId="77777777" w:rsidR="00903FEF" w:rsidRPr="007F30AE" w:rsidRDefault="00903FEF" w:rsidP="008E53F9">
      <w:pPr>
        <w:pStyle w:val="Titre2"/>
      </w:pPr>
      <w:bookmarkStart w:id="35" w:name="_Toc175733191"/>
      <w:r>
        <w:t>Webographie</w:t>
      </w:r>
      <w:bookmarkEnd w:id="35"/>
    </w:p>
    <w:p w14:paraId="35CE3370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14:paraId="429812C0" w14:textId="77777777" w:rsidR="00903FEF" w:rsidRPr="007F30AE" w:rsidRDefault="00903FEF" w:rsidP="008E53F9">
      <w:pPr>
        <w:pStyle w:val="Titre1"/>
      </w:pPr>
      <w:bookmarkStart w:id="36" w:name="_Toc175733192"/>
      <w:r>
        <w:t>Annexes</w:t>
      </w:r>
      <w:bookmarkEnd w:id="36"/>
    </w:p>
    <w:p w14:paraId="5F141907" w14:textId="77777777" w:rsidR="00903FEF" w:rsidRPr="00920F4E" w:rsidRDefault="00B64C66" w:rsidP="0015167D">
      <w:pPr>
        <w:pStyle w:val="Informations"/>
        <w:numPr>
          <w:ilvl w:val="5"/>
          <w:numId w:val="25"/>
        </w:numPr>
      </w:pPr>
      <w:proofErr w:type="gramStart"/>
      <w:r w:rsidRPr="00920F4E">
        <w:t>Listing</w:t>
      </w:r>
      <w:proofErr w:type="gramEnd"/>
      <w:r w:rsidRPr="00920F4E">
        <w:t xml:space="preserve"> du code source (partiel ou, plus rarement complet)</w:t>
      </w:r>
    </w:p>
    <w:p w14:paraId="2111141C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273D4599" w14:textId="77777777"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74A3C6BC" w14:textId="77777777"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9"/>
      <w:footerReference w:type="default" r:id="rId10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B6A6F" w14:textId="77777777" w:rsidR="00D52372" w:rsidRDefault="00D52372">
      <w:r>
        <w:separator/>
      </w:r>
    </w:p>
  </w:endnote>
  <w:endnote w:type="continuationSeparator" w:id="0">
    <w:p w14:paraId="317B60C0" w14:textId="77777777" w:rsidR="00D52372" w:rsidRDefault="00D52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6"/>
      <w:gridCol w:w="2608"/>
      <w:gridCol w:w="3026"/>
    </w:tblGrid>
    <w:tr w:rsidR="00AA4393" w:rsidRPr="00000197" w14:paraId="36B67D9E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46A1C3BC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F579A1" w:rsidRPr="00F579A1">
              <w:rPr>
                <w:rFonts w:cs="Arial"/>
                <w:noProof/>
                <w:szCs w:val="16"/>
              </w:rPr>
              <w:t>Bastien Segalen</w:t>
            </w:r>
          </w:fldSimple>
        </w:p>
        <w:p w14:paraId="46DECE73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CA2F2BB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4246F1C9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F579A1">
            <w:rPr>
              <w:rFonts w:cs="Arial"/>
              <w:noProof/>
              <w:szCs w:val="16"/>
            </w:rPr>
            <w:t>28.08.2024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2B9690B8" w14:textId="77777777" w:rsidTr="00E52B61">
      <w:trPr>
        <w:jc w:val="center"/>
      </w:trPr>
      <w:tc>
        <w:tcPr>
          <w:tcW w:w="3510" w:type="dxa"/>
          <w:vAlign w:val="center"/>
        </w:tcPr>
        <w:p w14:paraId="11FDE8D3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54D992A2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39DB4298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F579A1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E32A54" w14:paraId="137BBEEA" w14:textId="77777777" w:rsidTr="00E52B61">
      <w:trPr>
        <w:jc w:val="center"/>
      </w:trPr>
      <w:tc>
        <w:tcPr>
          <w:tcW w:w="3510" w:type="dxa"/>
          <w:vAlign w:val="center"/>
        </w:tcPr>
        <w:p w14:paraId="4A3AB1F8" w14:textId="7DCE8918" w:rsidR="00AA4393" w:rsidRPr="00000197" w:rsidRDefault="002219D0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>Version :</w:t>
          </w:r>
          <w:r w:rsidR="00AA4393"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E32A54" w:rsidRPr="00E32A54">
              <w:rPr>
                <w:rFonts w:cs="Arial"/>
                <w:noProof/>
                <w:szCs w:val="16"/>
              </w:rPr>
              <w:t>5</w:t>
            </w:r>
          </w:fldSimple>
          <w:r w:rsidR="00AA4393"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 w:rsidR="00AA4393"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E32A54">
            <w:rPr>
              <w:rFonts w:cs="Arial"/>
              <w:noProof/>
              <w:szCs w:val="16"/>
            </w:rPr>
            <w:t>28.08.2024 10:20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48CA49BD" w14:textId="4F324D5E" w:rsidR="00AA4393" w:rsidRPr="00E32A54" w:rsidRDefault="00000000" w:rsidP="00955930">
          <w:pPr>
            <w:pStyle w:val="-Pieddepage"/>
            <w:jc w:val="right"/>
            <w:rPr>
              <w:rFonts w:cs="Arial"/>
              <w:szCs w:val="16"/>
              <w:lang w:val="en-US"/>
            </w:rPr>
          </w:pPr>
          <w:r>
            <w:fldChar w:fldCharType="begin"/>
          </w:r>
          <w:r w:rsidRPr="00E32A54">
            <w:rPr>
              <w:lang w:val="en-US"/>
            </w:rPr>
            <w:instrText xml:space="preserve"> FILENAME  \* FirstCap  \* MERGEFORMAT </w:instrText>
          </w:r>
          <w:r>
            <w:fldChar w:fldCharType="separate"/>
          </w:r>
          <w:r w:rsidR="00E32A54" w:rsidRPr="00E32A54">
            <w:rPr>
              <w:rFonts w:cs="Arial"/>
              <w:noProof/>
              <w:szCs w:val="16"/>
              <w:lang w:val="en-US"/>
            </w:rPr>
            <w:t>Rapport-bastien-shoot-me-up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14:paraId="0D57D607" w14:textId="77777777" w:rsidR="00AA4393" w:rsidRPr="00E32A54" w:rsidRDefault="00AA4393" w:rsidP="00000197">
    <w:pPr>
      <w:pStyle w:val="Pieddepage"/>
      <w:rPr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26506" w14:textId="77777777" w:rsidR="00D52372" w:rsidRDefault="00D52372">
      <w:r>
        <w:separator/>
      </w:r>
    </w:p>
  </w:footnote>
  <w:footnote w:type="continuationSeparator" w:id="0">
    <w:p w14:paraId="36891069" w14:textId="77777777" w:rsidR="00D52372" w:rsidRDefault="00D523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1EBC0427" w14:textId="77777777">
      <w:trPr>
        <w:trHeight w:val="536"/>
        <w:jc w:val="center"/>
      </w:trPr>
      <w:tc>
        <w:tcPr>
          <w:tcW w:w="2445" w:type="dxa"/>
          <w:vAlign w:val="center"/>
        </w:tcPr>
        <w:p w14:paraId="7BE0D867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7BDAD6D5" w14:textId="77777777" w:rsidR="00AA4393" w:rsidRPr="00B4738A" w:rsidRDefault="00AA4393" w:rsidP="00B4738A"/>
      </w:tc>
      <w:tc>
        <w:tcPr>
          <w:tcW w:w="2283" w:type="dxa"/>
          <w:vAlign w:val="center"/>
        </w:tcPr>
        <w:p w14:paraId="1570AD7B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5F314F52" wp14:editId="01BCF0B5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DF8160C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2pt;height:1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945914149">
    <w:abstractNumId w:val="11"/>
  </w:num>
  <w:num w:numId="2" w16cid:durableId="767192763">
    <w:abstractNumId w:val="18"/>
  </w:num>
  <w:num w:numId="3" w16cid:durableId="1479109048">
    <w:abstractNumId w:val="15"/>
  </w:num>
  <w:num w:numId="4" w16cid:durableId="763843145">
    <w:abstractNumId w:val="34"/>
  </w:num>
  <w:num w:numId="5" w16cid:durableId="1084953873">
    <w:abstractNumId w:val="34"/>
  </w:num>
  <w:num w:numId="6" w16cid:durableId="434208412">
    <w:abstractNumId w:val="15"/>
  </w:num>
  <w:num w:numId="7" w16cid:durableId="303852021">
    <w:abstractNumId w:val="15"/>
  </w:num>
  <w:num w:numId="8" w16cid:durableId="192499560">
    <w:abstractNumId w:val="15"/>
  </w:num>
  <w:num w:numId="9" w16cid:durableId="1580823201">
    <w:abstractNumId w:val="15"/>
  </w:num>
  <w:num w:numId="10" w16cid:durableId="2046061144">
    <w:abstractNumId w:val="34"/>
  </w:num>
  <w:num w:numId="11" w16cid:durableId="25258547">
    <w:abstractNumId w:val="15"/>
  </w:num>
  <w:num w:numId="12" w16cid:durableId="218372008">
    <w:abstractNumId w:val="21"/>
  </w:num>
  <w:num w:numId="13" w16cid:durableId="1396317276">
    <w:abstractNumId w:val="20"/>
  </w:num>
  <w:num w:numId="14" w16cid:durableId="251478840">
    <w:abstractNumId w:val="19"/>
  </w:num>
  <w:num w:numId="15" w16cid:durableId="250504921">
    <w:abstractNumId w:val="16"/>
  </w:num>
  <w:num w:numId="16" w16cid:durableId="1595286933">
    <w:abstractNumId w:val="31"/>
  </w:num>
  <w:num w:numId="17" w16cid:durableId="676273478">
    <w:abstractNumId w:val="26"/>
  </w:num>
  <w:num w:numId="18" w16cid:durableId="656232282">
    <w:abstractNumId w:val="39"/>
  </w:num>
  <w:num w:numId="19" w16cid:durableId="395662234">
    <w:abstractNumId w:val="37"/>
  </w:num>
  <w:num w:numId="20" w16cid:durableId="668868416">
    <w:abstractNumId w:val="10"/>
  </w:num>
  <w:num w:numId="21" w16cid:durableId="1950039916">
    <w:abstractNumId w:val="35"/>
  </w:num>
  <w:num w:numId="22" w16cid:durableId="1286698930">
    <w:abstractNumId w:val="25"/>
  </w:num>
  <w:num w:numId="23" w16cid:durableId="673382504">
    <w:abstractNumId w:val="23"/>
  </w:num>
  <w:num w:numId="24" w16cid:durableId="1689334511">
    <w:abstractNumId w:val="13"/>
  </w:num>
  <w:num w:numId="25" w16cid:durableId="1782724594">
    <w:abstractNumId w:val="17"/>
  </w:num>
  <w:num w:numId="26" w16cid:durableId="1583022633">
    <w:abstractNumId w:val="12"/>
  </w:num>
  <w:num w:numId="27" w16cid:durableId="341400253">
    <w:abstractNumId w:val="30"/>
  </w:num>
  <w:num w:numId="28" w16cid:durableId="1901401890">
    <w:abstractNumId w:val="33"/>
  </w:num>
  <w:num w:numId="29" w16cid:durableId="680856242">
    <w:abstractNumId w:val="28"/>
  </w:num>
  <w:num w:numId="30" w16cid:durableId="488596680">
    <w:abstractNumId w:val="29"/>
  </w:num>
  <w:num w:numId="31" w16cid:durableId="279918771">
    <w:abstractNumId w:val="36"/>
  </w:num>
  <w:num w:numId="32" w16cid:durableId="1360162893">
    <w:abstractNumId w:val="8"/>
  </w:num>
  <w:num w:numId="33" w16cid:durableId="1060983541">
    <w:abstractNumId w:val="3"/>
  </w:num>
  <w:num w:numId="34" w16cid:durableId="920673791">
    <w:abstractNumId w:val="2"/>
  </w:num>
  <w:num w:numId="35" w16cid:durableId="23942078">
    <w:abstractNumId w:val="1"/>
  </w:num>
  <w:num w:numId="36" w16cid:durableId="481890307">
    <w:abstractNumId w:val="0"/>
  </w:num>
  <w:num w:numId="37" w16cid:durableId="130829613">
    <w:abstractNumId w:val="9"/>
  </w:num>
  <w:num w:numId="38" w16cid:durableId="1712684115">
    <w:abstractNumId w:val="7"/>
  </w:num>
  <w:num w:numId="39" w16cid:durableId="635179491">
    <w:abstractNumId w:val="6"/>
  </w:num>
  <w:num w:numId="40" w16cid:durableId="81223596">
    <w:abstractNumId w:val="5"/>
  </w:num>
  <w:num w:numId="41" w16cid:durableId="684673244">
    <w:abstractNumId w:val="4"/>
  </w:num>
  <w:num w:numId="42" w16cid:durableId="638458065">
    <w:abstractNumId w:val="27"/>
  </w:num>
  <w:num w:numId="43" w16cid:durableId="1133868775">
    <w:abstractNumId w:val="24"/>
  </w:num>
  <w:num w:numId="44" w16cid:durableId="143355477">
    <w:abstractNumId w:val="38"/>
  </w:num>
  <w:num w:numId="45" w16cid:durableId="1306739501">
    <w:abstractNumId w:val="14"/>
  </w:num>
  <w:num w:numId="46" w16cid:durableId="2046368971">
    <w:abstractNumId w:val="22"/>
  </w:num>
  <w:num w:numId="47" w16cid:durableId="328871614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9A1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C128E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219D0"/>
    <w:rsid w:val="002770F3"/>
    <w:rsid w:val="002951BD"/>
    <w:rsid w:val="00297E2A"/>
    <w:rsid w:val="002B6893"/>
    <w:rsid w:val="002C6634"/>
    <w:rsid w:val="002D7D46"/>
    <w:rsid w:val="002F038B"/>
    <w:rsid w:val="00310160"/>
    <w:rsid w:val="0031563E"/>
    <w:rsid w:val="0034172E"/>
    <w:rsid w:val="0037071E"/>
    <w:rsid w:val="003D4001"/>
    <w:rsid w:val="003E018B"/>
    <w:rsid w:val="003E32B9"/>
    <w:rsid w:val="003F1870"/>
    <w:rsid w:val="003F5B48"/>
    <w:rsid w:val="00407333"/>
    <w:rsid w:val="0040782E"/>
    <w:rsid w:val="004202D8"/>
    <w:rsid w:val="004206A2"/>
    <w:rsid w:val="0043666E"/>
    <w:rsid w:val="00436B90"/>
    <w:rsid w:val="00454074"/>
    <w:rsid w:val="004C6BBA"/>
    <w:rsid w:val="004D08EE"/>
    <w:rsid w:val="004D5266"/>
    <w:rsid w:val="00505421"/>
    <w:rsid w:val="0052224B"/>
    <w:rsid w:val="005328B0"/>
    <w:rsid w:val="0053425D"/>
    <w:rsid w:val="0054054F"/>
    <w:rsid w:val="00542CE3"/>
    <w:rsid w:val="00545179"/>
    <w:rsid w:val="00552D07"/>
    <w:rsid w:val="0055647F"/>
    <w:rsid w:val="00571E4B"/>
    <w:rsid w:val="00574085"/>
    <w:rsid w:val="005926D0"/>
    <w:rsid w:val="0059417E"/>
    <w:rsid w:val="005B27EF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63BB0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4368"/>
    <w:rsid w:val="009F75DD"/>
    <w:rsid w:val="00A16812"/>
    <w:rsid w:val="00A22C89"/>
    <w:rsid w:val="00A3107E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1C08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52372"/>
    <w:rsid w:val="00D547DE"/>
    <w:rsid w:val="00D64B85"/>
    <w:rsid w:val="00D64F19"/>
    <w:rsid w:val="00D82BEB"/>
    <w:rsid w:val="00DB1DCD"/>
    <w:rsid w:val="00DF332E"/>
    <w:rsid w:val="00E015B8"/>
    <w:rsid w:val="00E1012A"/>
    <w:rsid w:val="00E12AE5"/>
    <w:rsid w:val="00E32A54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579A1"/>
    <w:rsid w:val="00F664DF"/>
    <w:rsid w:val="00F93513"/>
    <w:rsid w:val="00FB1CD6"/>
    <w:rsid w:val="00FC62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C64E03D"/>
  <w15:docId w15:val="{652CB97B-5CBE-4760-B752-7B7A48B0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ts\shoot-me-up\bastien-shoot-me-up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</Template>
  <TotalTime>6</TotalTime>
  <Pages>4</Pages>
  <Words>656</Words>
  <Characters>3613</Characters>
  <Application>Microsoft Office Word</Application>
  <DocSecurity>0</DocSecurity>
  <Lines>30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35</vt:i4>
      </vt:variant>
    </vt:vector>
  </HeadingPairs>
  <TitlesOfParts>
    <vt:vector size="36" baseType="lpstr">
      <vt:lpstr>Rapport de projet</vt:lpstr>
      <vt:lpstr>Spécifications</vt:lpstr>
      <vt:lpstr>    Titre</vt:lpstr>
      <vt:lpstr>    Description</vt:lpstr>
      <vt:lpstr>    Matériel et logiciels à disposition</vt:lpstr>
      <vt:lpstr>    Prérequis</vt:lpstr>
      <vt:lpstr>    Cahier des charges</vt:lpstr>
      <vt:lpstr>        Objectifs et portée du projet (objectifs SMART)</vt:lpstr>
      <vt:lpstr>        Fonctionnalités requises (du point de vue de l’utilisateur)</vt:lpstr>
      <vt:lpstr>        Caractéristiques des utilisateurs et impacts</vt:lpstr>
      <vt:lpstr>        Contraintes</vt:lpstr>
      <vt:lpstr>        Travail à réaliser par l'apprenti</vt:lpstr>
      <vt:lpstr>        Si le temps le permet …</vt:lpstr>
      <vt:lpstr>        Méthodes de validation des solutions</vt:lpstr>
      <vt:lpstr>    Les points suivants seront évalués</vt:lpstr>
      <vt:lpstr>    Validation et conditions de réussite</vt:lpstr>
      <vt:lpstr>Planification Initiale</vt:lpstr>
      <vt:lpstr>Analyse</vt:lpstr>
      <vt:lpstr>    Opportunités</vt:lpstr>
      <vt:lpstr>    Document d’analyse et conception</vt:lpstr>
      <vt:lpstr>    Conception des tests</vt:lpstr>
      <vt:lpstr>    Planification détaillée</vt:lpstr>
      <vt:lpstr>Réalisation</vt:lpstr>
      <vt:lpstr>    Dossier de Réalisation</vt:lpstr>
      <vt:lpstr>    Modifications</vt:lpstr>
      <vt:lpstr>Tests</vt:lpstr>
      <vt:lpstr>    Dossier des tests</vt:lpstr>
      <vt:lpstr>Conclusion</vt:lpstr>
      <vt:lpstr>    Bilan des fonctionnalités demandées</vt:lpstr>
      <vt:lpstr>    Bilan de la planification</vt:lpstr>
      <vt:lpstr>    Bilan personnel</vt:lpstr>
      <vt:lpstr>Divers</vt:lpstr>
      <vt:lpstr>    Journal de travail de chaque participant</vt:lpstr>
      <vt:lpstr>    Bibliographie</vt:lpstr>
      <vt:lpstr>    Webographie</vt:lpstr>
      <vt:lpstr>Annexes</vt:lpstr>
    </vt:vector>
  </TitlesOfParts>
  <Company>ETML</Company>
  <LinksUpToDate>false</LinksUpToDate>
  <CharactersWithSpaces>4261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Bastien Segalen</dc:creator>
  <cp:lastModifiedBy>Bastien Segalen</cp:lastModifiedBy>
  <cp:revision>13</cp:revision>
  <cp:lastPrinted>2009-09-04T13:21:00Z</cp:lastPrinted>
  <dcterms:created xsi:type="dcterms:W3CDTF">2024-08-28T07:58:00Z</dcterms:created>
  <dcterms:modified xsi:type="dcterms:W3CDTF">2024-08-28T08:31:00Z</dcterms:modified>
</cp:coreProperties>
</file>