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A2A77" w14:textId="3D580AA8" w:rsidR="007F30AE" w:rsidRPr="000E7483" w:rsidRDefault="0053425D" w:rsidP="000E7483">
      <w:pPr>
        <w:pStyle w:val="Titre"/>
      </w:pPr>
      <w:r>
        <w:t>Shoot me up</w:t>
      </w:r>
      <w:r w:rsidR="00C618B5">
        <w:t> !</w:t>
      </w:r>
    </w:p>
    <w:p w14:paraId="27AC7EF0" w14:textId="5EDD34B6" w:rsidR="001D4577" w:rsidRPr="000E7483" w:rsidRDefault="00D42A94" w:rsidP="00D42A94">
      <w:pPr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29F9A2D6" wp14:editId="72E57371">
            <wp:extent cx="4404166" cy="2752725"/>
            <wp:effectExtent l="0" t="0" r="0" b="0"/>
            <wp:docPr id="1" name="Image 1" descr="Une image contenant noir et blanc, éclairage, bâtiment, lé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noir et blanc, éclairage, bâtiment, léger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733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85B8" w14:textId="4E9FB888" w:rsidR="007F30AE" w:rsidRPr="000E7483" w:rsidRDefault="0053425D" w:rsidP="000E7483">
      <w:pPr>
        <w:spacing w:before="2000"/>
        <w:jc w:val="center"/>
      </w:pPr>
      <w:r>
        <w:t>Bastien Segalen</w:t>
      </w:r>
      <w:r w:rsidR="007F30AE" w:rsidRPr="000E7483">
        <w:t xml:space="preserve"> – </w:t>
      </w:r>
      <w:r>
        <w:t>MID2B</w:t>
      </w:r>
    </w:p>
    <w:p w14:paraId="39ACB717" w14:textId="461EF623" w:rsidR="007F30AE" w:rsidRPr="000E7483" w:rsidRDefault="00863BB0" w:rsidP="000E7483">
      <w:pPr>
        <w:jc w:val="center"/>
      </w:pPr>
      <w:r>
        <w:t>ETML - Vennes</w:t>
      </w:r>
    </w:p>
    <w:p w14:paraId="31F8BFA1" w14:textId="31F8BAB2" w:rsidR="007F30AE" w:rsidRDefault="00863BB0" w:rsidP="000E7483">
      <w:pPr>
        <w:jc w:val="center"/>
      </w:pPr>
      <w:r>
        <w:t>80p</w:t>
      </w:r>
    </w:p>
    <w:p w14:paraId="6077CE35" w14:textId="649F559F" w:rsidR="0007412E" w:rsidRPr="000E7483" w:rsidRDefault="0007412E" w:rsidP="000E7483">
      <w:pPr>
        <w:jc w:val="center"/>
      </w:pPr>
      <w:r>
        <w:t>Curchod – Mveng - Melly</w:t>
      </w:r>
    </w:p>
    <w:p w14:paraId="64C28B18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69C62666" w14:textId="752CE307" w:rsidR="00D461AA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81369373" w:history="1">
        <w:r w:rsidR="00D461AA" w:rsidRPr="007167C1">
          <w:rPr>
            <w:rStyle w:val="Lienhypertexte"/>
            <w:noProof/>
          </w:rPr>
          <w:t>1</w:t>
        </w:r>
        <w:r w:rsidR="00D461A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Spécifications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_Toc181369373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71BC02B9" w14:textId="04431AC3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74" w:history="1">
        <w:r w:rsidR="00D461AA" w:rsidRPr="007167C1">
          <w:rPr>
            <w:rStyle w:val="Lienhypertexte"/>
            <w:noProof/>
          </w:rPr>
          <w:t>1.1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Titre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_Toc181369374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54C17415" w14:textId="79295305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75" w:history="1">
        <w:r w:rsidR="00D461AA" w:rsidRPr="007167C1">
          <w:rPr>
            <w:rStyle w:val="Lienhypertexte"/>
            <w:noProof/>
          </w:rPr>
          <w:t>1.2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Description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_Toc181369375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1C8F33A8" w14:textId="097965AD" w:rsidR="00D461A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76" w:history="1">
        <w:r w:rsidR="00D461AA" w:rsidRPr="007167C1">
          <w:rPr>
            <w:rStyle w:val="Lienhypertexte"/>
            <w:noProof/>
          </w:rPr>
          <w:t>2</w:t>
        </w:r>
        <w:r w:rsidR="00D461A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Planification Initiale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_Toc181369376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3CBD6855" w14:textId="1C8C684E" w:rsidR="00D461A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77" w:history="1">
        <w:r w:rsidR="00D461AA" w:rsidRPr="007167C1">
          <w:rPr>
            <w:rStyle w:val="Lienhypertexte"/>
            <w:noProof/>
          </w:rPr>
          <w:t>3</w:t>
        </w:r>
        <w:r w:rsidR="00D461A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Réalisation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_Toc181369377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4958567A" w14:textId="3D9CF247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78" w:history="1">
        <w:r w:rsidR="00D461AA" w:rsidRPr="007167C1">
          <w:rPr>
            <w:rStyle w:val="Lienhypertexte"/>
            <w:noProof/>
          </w:rPr>
          <w:t>3.1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Dossier de Réalisation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_Toc181369378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5CFA58BD" w14:textId="3A7EB647" w:rsidR="00D461A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369379" w:history="1">
        <w:r w:rsidR="00D461AA" w:rsidRPr="007167C1">
          <w:rPr>
            <w:rStyle w:val="Lienhypertexte"/>
            <w:noProof/>
          </w:rPr>
          <w:t>3.1.1</w:t>
        </w:r>
        <w:r w:rsidR="00D461A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Module 106 (DB) :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_Toc181369379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3</w:t>
        </w:r>
        <w:r w:rsidR="00D461AA">
          <w:rPr>
            <w:noProof/>
            <w:webHidden/>
          </w:rPr>
          <w:fldChar w:fldCharType="end"/>
        </w:r>
      </w:hyperlink>
    </w:p>
    <w:p w14:paraId="0B2B4360" w14:textId="3095645D" w:rsidR="00D461A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369380" w:history="1">
        <w:r w:rsidR="00D461AA" w:rsidRPr="007167C1">
          <w:rPr>
            <w:rStyle w:val="Lienhypertexte"/>
            <w:noProof/>
          </w:rPr>
          <w:t>3.1.2</w:t>
        </w:r>
        <w:r w:rsidR="00D461A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Module 320 (POO) :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_Toc181369380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4</w:t>
        </w:r>
        <w:r w:rsidR="00D461AA">
          <w:rPr>
            <w:noProof/>
            <w:webHidden/>
          </w:rPr>
          <w:fldChar w:fldCharType="end"/>
        </w:r>
      </w:hyperlink>
    </w:p>
    <w:p w14:paraId="15C45EE4" w14:textId="7981F88B" w:rsidR="00D461A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2"/>
          <w:szCs w:val="22"/>
          <w14:ligatures w14:val="standardContextual"/>
        </w:rPr>
      </w:pPr>
      <w:hyperlink w:anchor="_Toc181369381" w:history="1">
        <w:r w:rsidR="00D461AA" w:rsidRPr="007167C1">
          <w:rPr>
            <w:rStyle w:val="Lienhypertexte"/>
            <w:noProof/>
          </w:rPr>
          <w:t>3.1.3</w:t>
        </w:r>
        <w:r w:rsidR="00D461AA">
          <w:rPr>
            <w:rFonts w:eastAsiaTheme="minorEastAsia" w:cstheme="minorBidi"/>
            <w:i w:val="0"/>
            <w:iC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Module 322 (UX) :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_Toc181369381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7</w:t>
        </w:r>
        <w:r w:rsidR="00D461AA">
          <w:rPr>
            <w:noProof/>
            <w:webHidden/>
          </w:rPr>
          <w:fldChar w:fldCharType="end"/>
        </w:r>
      </w:hyperlink>
    </w:p>
    <w:p w14:paraId="29792054" w14:textId="5FA899CA" w:rsidR="00D461A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82" w:history="1">
        <w:r w:rsidR="00D461AA" w:rsidRPr="007167C1">
          <w:rPr>
            <w:rStyle w:val="Lienhypertexte"/>
            <w:noProof/>
          </w:rPr>
          <w:t>4</w:t>
        </w:r>
        <w:r w:rsidR="00D461A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Conclusion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_Toc181369382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 w:rsidR="00D461AA">
          <w:rPr>
            <w:noProof/>
            <w:webHidden/>
          </w:rPr>
          <w:fldChar w:fldCharType="end"/>
        </w:r>
      </w:hyperlink>
    </w:p>
    <w:p w14:paraId="26DA05A4" w14:textId="1DCE07F0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3" w:history="1">
        <w:r w:rsidR="00D461AA" w:rsidRPr="007167C1">
          <w:rPr>
            <w:rStyle w:val="Lienhypertexte"/>
            <w:noProof/>
          </w:rPr>
          <w:t>4.1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Bilan des fonctionnalités demandées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_Toc181369383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 w:rsidR="00D461AA">
          <w:rPr>
            <w:noProof/>
            <w:webHidden/>
          </w:rPr>
          <w:fldChar w:fldCharType="end"/>
        </w:r>
      </w:hyperlink>
    </w:p>
    <w:p w14:paraId="1517373A" w14:textId="73EF7F09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4" w:history="1">
        <w:r w:rsidR="00D461AA" w:rsidRPr="007167C1">
          <w:rPr>
            <w:rStyle w:val="Lienhypertexte"/>
            <w:noProof/>
          </w:rPr>
          <w:t>4.2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Bilan de la planification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_Toc181369384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 w:rsidR="00D461AA">
          <w:rPr>
            <w:noProof/>
            <w:webHidden/>
          </w:rPr>
          <w:fldChar w:fldCharType="end"/>
        </w:r>
      </w:hyperlink>
    </w:p>
    <w:p w14:paraId="36AE6CF6" w14:textId="253A0F18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5" w:history="1">
        <w:r w:rsidR="00D461AA" w:rsidRPr="007167C1">
          <w:rPr>
            <w:rStyle w:val="Lienhypertexte"/>
            <w:noProof/>
          </w:rPr>
          <w:t>4.3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Bilan personnel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_Toc181369385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 w:rsidR="00D461AA">
          <w:rPr>
            <w:noProof/>
            <w:webHidden/>
          </w:rPr>
          <w:fldChar w:fldCharType="end"/>
        </w:r>
      </w:hyperlink>
    </w:p>
    <w:p w14:paraId="5C96D861" w14:textId="264F378D" w:rsidR="00D461A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81369386" w:history="1">
        <w:r w:rsidR="00D461AA" w:rsidRPr="007167C1">
          <w:rPr>
            <w:rStyle w:val="Lienhypertexte"/>
            <w:noProof/>
          </w:rPr>
          <w:t>5</w:t>
        </w:r>
        <w:r w:rsidR="00D461AA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Divers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_Toc181369386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 w:rsidR="00D461AA">
          <w:rPr>
            <w:noProof/>
            <w:webHidden/>
          </w:rPr>
          <w:fldChar w:fldCharType="end"/>
        </w:r>
      </w:hyperlink>
    </w:p>
    <w:p w14:paraId="21F7F83A" w14:textId="1691225D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7" w:history="1">
        <w:r w:rsidR="00D461AA" w:rsidRPr="007167C1">
          <w:rPr>
            <w:rStyle w:val="Lienhypertexte"/>
            <w:noProof/>
          </w:rPr>
          <w:t>5.1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Journal de travail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_Toc181369387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10</w:t>
        </w:r>
        <w:r w:rsidR="00D461AA">
          <w:rPr>
            <w:noProof/>
            <w:webHidden/>
          </w:rPr>
          <w:fldChar w:fldCharType="end"/>
        </w:r>
      </w:hyperlink>
    </w:p>
    <w:p w14:paraId="40FA8DA1" w14:textId="2587D38E" w:rsidR="00D461A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81369388" w:history="1">
        <w:r w:rsidR="00D461AA" w:rsidRPr="007167C1">
          <w:rPr>
            <w:rStyle w:val="Lienhypertexte"/>
            <w:noProof/>
          </w:rPr>
          <w:t>5.2</w:t>
        </w:r>
        <w:r w:rsidR="00D461AA"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="00D461AA" w:rsidRPr="007167C1">
          <w:rPr>
            <w:rStyle w:val="Lienhypertexte"/>
            <w:noProof/>
          </w:rPr>
          <w:t>IA</w:t>
        </w:r>
        <w:r w:rsidR="00D461AA">
          <w:rPr>
            <w:noProof/>
            <w:webHidden/>
          </w:rPr>
          <w:tab/>
        </w:r>
        <w:r w:rsidR="00D461AA">
          <w:rPr>
            <w:noProof/>
            <w:webHidden/>
          </w:rPr>
          <w:fldChar w:fldCharType="begin"/>
        </w:r>
        <w:r w:rsidR="00D461AA">
          <w:rPr>
            <w:noProof/>
            <w:webHidden/>
          </w:rPr>
          <w:instrText xml:space="preserve"> PAGEREF _Toc181369388 \h </w:instrText>
        </w:r>
        <w:r w:rsidR="00D461AA">
          <w:rPr>
            <w:noProof/>
            <w:webHidden/>
          </w:rPr>
        </w:r>
        <w:r w:rsidR="00D461AA">
          <w:rPr>
            <w:noProof/>
            <w:webHidden/>
          </w:rPr>
          <w:fldChar w:fldCharType="separate"/>
        </w:r>
        <w:r w:rsidR="00C42484">
          <w:rPr>
            <w:noProof/>
            <w:webHidden/>
          </w:rPr>
          <w:t>11</w:t>
        </w:r>
        <w:r w:rsidR="00D461AA">
          <w:rPr>
            <w:noProof/>
            <w:webHidden/>
          </w:rPr>
          <w:fldChar w:fldCharType="end"/>
        </w:r>
      </w:hyperlink>
    </w:p>
    <w:p w14:paraId="10FB3490" w14:textId="67183B0B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101C2E0A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81369373"/>
      <w:r w:rsidRPr="00932149">
        <w:lastRenderedPageBreak/>
        <w:t>Spécifications</w:t>
      </w:r>
      <w:bookmarkEnd w:id="0"/>
      <w:bookmarkEnd w:id="1"/>
      <w:bookmarkEnd w:id="2"/>
    </w:p>
    <w:p w14:paraId="241EF22D" w14:textId="77777777" w:rsidR="008E53F9" w:rsidRPr="008E53F9" w:rsidRDefault="008E53F9" w:rsidP="008E53F9">
      <w:pPr>
        <w:pStyle w:val="Corpsdetexte"/>
      </w:pPr>
    </w:p>
    <w:p w14:paraId="523D7932" w14:textId="77777777" w:rsidR="00D160DD" w:rsidRDefault="00753A51" w:rsidP="008E53F9">
      <w:pPr>
        <w:pStyle w:val="Titre2"/>
      </w:pPr>
      <w:bookmarkStart w:id="3" w:name="_Toc18136937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1B5F4CA2" w14:textId="77777777" w:rsidR="0015167D" w:rsidRPr="0015167D" w:rsidRDefault="0015167D" w:rsidP="0015167D">
      <w:pPr>
        <w:pStyle w:val="Retraitcorpsdetexte"/>
      </w:pPr>
    </w:p>
    <w:p w14:paraId="00E0AE36" w14:textId="41D03046" w:rsidR="0015167D" w:rsidRPr="00F664DF" w:rsidRDefault="00072E92" w:rsidP="0015167D">
      <w:pPr>
        <w:pStyle w:val="Retraitcorpsdetexte"/>
      </w:pPr>
      <w:r>
        <w:t>Shoot me up !</w:t>
      </w:r>
    </w:p>
    <w:p w14:paraId="4687F39B" w14:textId="77777777" w:rsidR="00753A51" w:rsidRDefault="00902523" w:rsidP="008E53F9">
      <w:pPr>
        <w:pStyle w:val="Titre2"/>
      </w:pPr>
      <w:bookmarkStart w:id="6" w:name="_Toc181369375"/>
      <w:r>
        <w:t>Description</w:t>
      </w:r>
      <w:bookmarkEnd w:id="6"/>
    </w:p>
    <w:p w14:paraId="5ED1B7DC" w14:textId="0F2EB4D1" w:rsidR="0015167D" w:rsidRDefault="005833E6" w:rsidP="005833E6">
      <w:pPr>
        <w:pStyle w:val="Retraitcorpsdetexte"/>
      </w:pPr>
      <w:r w:rsidRPr="005833E6">
        <w:t>Concevoir un jeu 2D modulaire de tir à la troisième personne et en réaliser une partie</w:t>
      </w:r>
      <w:r>
        <w:t>.</w:t>
      </w:r>
      <w:r w:rsidR="0015167D">
        <w:t xml:space="preserve"> </w:t>
      </w:r>
    </w:p>
    <w:p w14:paraId="572EBA34" w14:textId="77777777" w:rsidR="0015167D" w:rsidRPr="00F664DF" w:rsidRDefault="0015167D" w:rsidP="0059417E">
      <w:pPr>
        <w:pStyle w:val="Retraitcorpsdetexte3"/>
        <w:ind w:left="0"/>
      </w:pPr>
    </w:p>
    <w:p w14:paraId="033020AF" w14:textId="561961AE" w:rsidR="007D7A0E" w:rsidRDefault="007F30AE" w:rsidP="007D7A0E">
      <w:pPr>
        <w:pStyle w:val="Titre1"/>
      </w:pPr>
      <w:bookmarkStart w:id="7" w:name="_Toc181369376"/>
      <w:r w:rsidRPr="007F30AE">
        <w:t>Planification</w:t>
      </w:r>
      <w:bookmarkEnd w:id="4"/>
      <w:bookmarkEnd w:id="5"/>
      <w:r w:rsidR="008E53F9">
        <w:t xml:space="preserve"> Initiale</w:t>
      </w:r>
      <w:bookmarkEnd w:id="7"/>
    </w:p>
    <w:p w14:paraId="4EE83176" w14:textId="3A15D493" w:rsidR="007D7A0E" w:rsidRDefault="00000000" w:rsidP="007D7A0E">
      <w:pPr>
        <w:pStyle w:val="Corpsdetexte"/>
      </w:pPr>
      <w:hyperlink r:id="rId9" w:history="1">
        <w:r w:rsidR="00CF40CB" w:rsidRPr="00CF40CB">
          <w:rPr>
            <w:rStyle w:val="Lienhypertexte"/>
          </w:rPr>
          <w:t>T-106-BastienSegalen-jdt-planif-DB.xlsm</w:t>
        </w:r>
      </w:hyperlink>
    </w:p>
    <w:p w14:paraId="06EF42CC" w14:textId="42981855" w:rsidR="00CF40CB" w:rsidRDefault="00000000" w:rsidP="007D7A0E">
      <w:pPr>
        <w:pStyle w:val="Corpsdetexte"/>
      </w:pPr>
      <w:hyperlink r:id="rId10" w:history="1">
        <w:r w:rsidR="00CF40CB" w:rsidRPr="00CF40CB">
          <w:rPr>
            <w:rStyle w:val="Lienhypertexte"/>
          </w:rPr>
          <w:t>T-320-BastienSegalen-jdt-planif-POO.xlsm</w:t>
        </w:r>
      </w:hyperlink>
    </w:p>
    <w:p w14:paraId="3D11010A" w14:textId="0C39BA85" w:rsidR="00CF40CB" w:rsidRPr="007D7A0E" w:rsidRDefault="00000000" w:rsidP="007D7A0E">
      <w:pPr>
        <w:pStyle w:val="Corpsdetexte"/>
      </w:pPr>
      <w:hyperlink r:id="rId11" w:history="1">
        <w:r w:rsidR="00CF40CB" w:rsidRPr="00CF40CB">
          <w:rPr>
            <w:rStyle w:val="Lienhypertexte"/>
          </w:rPr>
          <w:t>T-322-BastienSegalen-jdt-planif-UX.xlsm</w:t>
        </w:r>
      </w:hyperlink>
    </w:p>
    <w:p w14:paraId="7F7AF615" w14:textId="77777777" w:rsidR="007F30AE" w:rsidRPr="007F30AE" w:rsidRDefault="007F30AE" w:rsidP="008E53F9">
      <w:pPr>
        <w:pStyle w:val="Titre1"/>
      </w:pPr>
      <w:bookmarkStart w:id="8" w:name="_Toc532179964"/>
      <w:bookmarkStart w:id="9" w:name="_Toc165969648"/>
      <w:bookmarkStart w:id="10" w:name="_Toc181369377"/>
      <w:r w:rsidRPr="007F30AE">
        <w:t>Réalisation</w:t>
      </w:r>
      <w:bookmarkEnd w:id="8"/>
      <w:bookmarkEnd w:id="9"/>
      <w:bookmarkEnd w:id="10"/>
    </w:p>
    <w:p w14:paraId="2B3F85B5" w14:textId="77777777" w:rsidR="007F30AE" w:rsidRDefault="007F30AE" w:rsidP="008E53F9">
      <w:pPr>
        <w:pStyle w:val="Titre2"/>
      </w:pPr>
      <w:bookmarkStart w:id="11" w:name="_Toc532179965"/>
      <w:bookmarkStart w:id="12" w:name="_Toc165969649"/>
      <w:bookmarkStart w:id="13" w:name="_Toc181369378"/>
      <w:r w:rsidRPr="007F30AE">
        <w:t>Dossier de Réalisation</w:t>
      </w:r>
      <w:bookmarkEnd w:id="11"/>
      <w:bookmarkEnd w:id="12"/>
      <w:bookmarkEnd w:id="13"/>
    </w:p>
    <w:p w14:paraId="54144ED6" w14:textId="0F3B9F84" w:rsidR="00D547DE" w:rsidRDefault="00D547DE" w:rsidP="00182C04">
      <w:pPr>
        <w:pStyle w:val="Titre3"/>
      </w:pPr>
      <w:bookmarkStart w:id="14" w:name="_Toc181369379"/>
      <w:r>
        <w:t>Module </w:t>
      </w:r>
      <w:r w:rsidR="009F4368">
        <w:t>106</w:t>
      </w:r>
      <w:r w:rsidR="003F5B48">
        <w:t xml:space="preserve"> </w:t>
      </w:r>
      <w:r w:rsidR="007A04E2">
        <w:t xml:space="preserve">(DB) </w:t>
      </w:r>
      <w:r>
        <w:t>:</w:t>
      </w:r>
      <w:bookmarkEnd w:id="14"/>
    </w:p>
    <w:p w14:paraId="036EB0DA" w14:textId="0E993AE2" w:rsidR="00871C5A" w:rsidRPr="00871C5A" w:rsidRDefault="00992AB3" w:rsidP="00871C5A">
      <w:pPr>
        <w:pStyle w:val="Retraitcorpsdetexte3"/>
      </w:pPr>
      <w:r>
        <w:t>Auto-évaluation</w:t>
      </w:r>
      <w:r w:rsidR="00871C5A">
        <w:t xml:space="preserve"> DB : </w:t>
      </w:r>
      <w:hyperlink r:id="rId12" w:history="1">
        <w:r w:rsidR="00871C5A" w:rsidRPr="00871C5A">
          <w:rPr>
            <w:rStyle w:val="Lienhypertexte"/>
          </w:rPr>
          <w:t>auto-evaluation-DB.xlsx</w:t>
        </w:r>
      </w:hyperlink>
    </w:p>
    <w:p w14:paraId="2DB0FFCD" w14:textId="2D5F089D" w:rsidR="00326A7B" w:rsidRDefault="000D4842" w:rsidP="00B5456E">
      <w:pPr>
        <w:pStyle w:val="Retraitcorpsdetexte3"/>
        <w:rPr>
          <w:rStyle w:val="Lienhypertexte"/>
          <w:lang w:val="en-US"/>
        </w:rPr>
      </w:pPr>
      <w:r w:rsidRPr="00F51797">
        <w:rPr>
          <w:lang w:val="en-US"/>
        </w:rPr>
        <w:t>M</w:t>
      </w:r>
      <w:r w:rsidR="00326A7B" w:rsidRPr="00F51797">
        <w:rPr>
          <w:lang w:val="en-US"/>
        </w:rPr>
        <w:t>C</w:t>
      </w:r>
      <w:r w:rsidR="00B5456E" w:rsidRPr="00F51797">
        <w:rPr>
          <w:lang w:val="en-US"/>
        </w:rPr>
        <w:t xml:space="preserve">D et </w:t>
      </w:r>
      <w:r w:rsidR="0058215D" w:rsidRPr="00F51797">
        <w:rPr>
          <w:lang w:val="en-US"/>
        </w:rPr>
        <w:t>MLD</w:t>
      </w:r>
      <w:r w:rsidR="0058215D">
        <w:rPr>
          <w:lang w:val="en-US"/>
        </w:rPr>
        <w:t>:</w:t>
      </w:r>
      <w:r w:rsidR="00B5456E" w:rsidRPr="00F51797">
        <w:rPr>
          <w:lang w:val="en-US"/>
        </w:rPr>
        <w:t xml:space="preserve"> </w:t>
      </w:r>
      <w:r w:rsidR="00000000">
        <w:fldChar w:fldCharType="begin"/>
      </w:r>
      <w:r w:rsidR="00000000" w:rsidRPr="00643382">
        <w:rPr>
          <w:lang w:val="en-US"/>
        </w:rPr>
        <w:instrText>HYPERLINK "MCD-MLD/mcd-shootmeup.loo"</w:instrText>
      </w:r>
      <w:r w:rsidR="00000000">
        <w:fldChar w:fldCharType="separate"/>
      </w:r>
      <w:r w:rsidR="00F51797" w:rsidRPr="00F51797">
        <w:rPr>
          <w:rStyle w:val="Lienhypertexte"/>
          <w:lang w:val="en-US"/>
        </w:rPr>
        <w:t>MCD-MLD\mcd-shootmeup.loo</w:t>
      </w:r>
      <w:r w:rsidR="00000000">
        <w:rPr>
          <w:rStyle w:val="Lienhypertexte"/>
          <w:lang w:val="en-US"/>
        </w:rPr>
        <w:fldChar w:fldCharType="end"/>
      </w:r>
    </w:p>
    <w:p w14:paraId="11BE58F6" w14:textId="3EA5CC2D" w:rsidR="00D3117F" w:rsidRPr="00D3117F" w:rsidRDefault="00D3117F" w:rsidP="00B5456E">
      <w:pPr>
        <w:pStyle w:val="Retraitcorpsdetexte3"/>
      </w:pPr>
      <w:r>
        <w:t xml:space="preserve">Fichier </w:t>
      </w:r>
      <w:r w:rsidRPr="00D3117F">
        <w:t>de création des d</w:t>
      </w:r>
      <w:r>
        <w:t xml:space="preserve">onnées : </w:t>
      </w:r>
      <w:hyperlink r:id="rId13" w:history="1">
        <w:r w:rsidRPr="00D3117F">
          <w:rPr>
            <w:rStyle w:val="Lienhypertexte"/>
          </w:rPr>
          <w:t>MCD-MLD\shootmeup-donnees.sql</w:t>
        </w:r>
      </w:hyperlink>
    </w:p>
    <w:p w14:paraId="63B86E17" w14:textId="6287C3E2" w:rsidR="00871C5A" w:rsidRDefault="0028171D" w:rsidP="005F4E8F">
      <w:pPr>
        <w:pStyle w:val="Retraitcorpsdetexte3"/>
        <w:jc w:val="left"/>
      </w:pPr>
      <w:r>
        <w:t>Fichier de création de la base de données :</w:t>
      </w:r>
      <w:r w:rsidR="005F4E8F">
        <w:t xml:space="preserve"> </w:t>
      </w:r>
      <w:hyperlink r:id="rId14" w:history="1">
        <w:r w:rsidR="005F4E8F" w:rsidRPr="005F4E8F">
          <w:rPr>
            <w:rStyle w:val="Lienhypertexte"/>
          </w:rPr>
          <w:t>MCD-MLD\db_shootmeup.sql</w:t>
        </w:r>
      </w:hyperlink>
    </w:p>
    <w:p w14:paraId="05E0C52D" w14:textId="6832A2D1" w:rsidR="00C223AD" w:rsidRDefault="00334075" w:rsidP="00C223AD">
      <w:pPr>
        <w:pStyle w:val="Retraitcorpsdetexte3"/>
        <w:jc w:val="left"/>
      </w:pPr>
      <w:r>
        <w:t>Utilisateurs :</w:t>
      </w:r>
      <w:r w:rsidR="00C223AD">
        <w:t xml:space="preserve"> </w:t>
      </w:r>
    </w:p>
    <w:p w14:paraId="6DBAE98F" w14:textId="7ECEAE70" w:rsidR="00540A94" w:rsidRDefault="00540A94" w:rsidP="00C223AD">
      <w:pPr>
        <w:pStyle w:val="Retraitcorpsdetexte3"/>
        <w:jc w:val="left"/>
      </w:pPr>
      <w:r>
        <w:t xml:space="preserve">Fichier de création des utilisateurs et des </w:t>
      </w:r>
      <w:r w:rsidR="00CD2FF2">
        <w:t>rôles</w:t>
      </w:r>
      <w:r>
        <w:t xml:space="preserve"> : </w:t>
      </w:r>
    </w:p>
    <w:p w14:paraId="23561EE6" w14:textId="71629354" w:rsidR="00540A94" w:rsidRPr="00540A94" w:rsidRDefault="00000000" w:rsidP="00C223AD">
      <w:pPr>
        <w:pStyle w:val="Retraitcorpsdetexte3"/>
        <w:jc w:val="left"/>
        <w:rPr>
          <w:lang w:val="en-US"/>
        </w:rPr>
      </w:pPr>
      <w:r>
        <w:fldChar w:fldCharType="begin"/>
      </w:r>
      <w:r w:rsidRPr="00643382">
        <w:rPr>
          <w:lang w:val="en-US"/>
        </w:rPr>
        <w:instrText>HYPERLINK "MCD-MLD/shootmeup_create_users.sql"</w:instrText>
      </w:r>
      <w:r>
        <w:fldChar w:fldCharType="separate"/>
      </w:r>
      <w:r w:rsidR="00540A94" w:rsidRPr="00540A94">
        <w:rPr>
          <w:rStyle w:val="Lienhypertexte"/>
          <w:lang w:val="en-US"/>
        </w:rPr>
        <w:t>MCD-MLD\shootmeup_create_users.sql</w:t>
      </w:r>
      <w:r>
        <w:rPr>
          <w:rStyle w:val="Lienhypertexte"/>
          <w:lang w:val="en-US"/>
        </w:rPr>
        <w:fldChar w:fldCharType="end"/>
      </w:r>
    </w:p>
    <w:p w14:paraId="4D39652A" w14:textId="77777777" w:rsidR="00D1095D" w:rsidRDefault="00916838" w:rsidP="00D1095D">
      <w:pPr>
        <w:pStyle w:val="Retraitcorpsdetexte3"/>
        <w:jc w:val="left"/>
      </w:pPr>
      <w:r>
        <w:t xml:space="preserve">Administrateurs : </w:t>
      </w:r>
      <w:r w:rsidR="001B5050">
        <w:rPr>
          <w:rStyle w:val="ui-provider"/>
        </w:rPr>
        <w:t>créer, lire, mettre à jour, supprimer toutes les tables.</w:t>
      </w:r>
      <w:r w:rsidR="001B5050">
        <w:t xml:space="preserve"> </w:t>
      </w:r>
    </w:p>
    <w:p w14:paraId="26AB3D2B" w14:textId="524C80DC" w:rsidR="00D1095D" w:rsidRDefault="00D1095D" w:rsidP="00D1095D">
      <w:pPr>
        <w:pStyle w:val="Retraitcorpsdetexte3"/>
        <w:jc w:val="left"/>
      </w:pPr>
      <w:r>
        <w:t>Droits : ALL PRIVILEGES</w:t>
      </w:r>
      <w:r w:rsidR="00E57262">
        <w:t xml:space="preserve"> sur toutes les tables</w:t>
      </w:r>
      <w:r>
        <w:t>, GRANT OPTION</w:t>
      </w:r>
    </w:p>
    <w:p w14:paraId="68E35A95" w14:textId="2DEAE04A" w:rsidR="00916838" w:rsidRDefault="001B5050" w:rsidP="00D1095D">
      <w:pPr>
        <w:pStyle w:val="Retraitcorpsdetexte3"/>
        <w:jc w:val="left"/>
      </w:pPr>
      <w:r>
        <w:t>Gestionnaire</w:t>
      </w:r>
      <w:r w:rsidR="00916838">
        <w:t xml:space="preserve"> du jeu : lire toutes les tables et mettre à jour les highscores.</w:t>
      </w:r>
    </w:p>
    <w:p w14:paraId="6E8D5101" w14:textId="273BC3BC" w:rsidR="00D1095D" w:rsidRDefault="00D1095D" w:rsidP="00D1095D">
      <w:pPr>
        <w:pStyle w:val="Retraitcorpsdetexte3"/>
        <w:jc w:val="left"/>
      </w:pPr>
      <w:r>
        <w:t xml:space="preserve">Droits : SELECT sur toute les tables, INSERT sur les tables </w:t>
      </w:r>
      <w:r w:rsidR="0058215D">
        <w:t>niveau (</w:t>
      </w:r>
      <w:r>
        <w:t>pour l’éditeur de niveau) et highscores.</w:t>
      </w:r>
    </w:p>
    <w:p w14:paraId="0A6D5473" w14:textId="71045799" w:rsidR="006C6B9C" w:rsidRDefault="006C6B9C" w:rsidP="00D1095D">
      <w:pPr>
        <w:pStyle w:val="Retraitcorpsdetexte3"/>
        <w:jc w:val="left"/>
      </w:pPr>
      <w:r>
        <w:t xml:space="preserve">INDEX : </w:t>
      </w:r>
    </w:p>
    <w:p w14:paraId="23D48238" w14:textId="668273C5" w:rsidR="006C6B9C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Index sur les </w:t>
      </w:r>
      <w:r w:rsidR="002B05B5">
        <w:t>clés primaires, les clés étrangères et les champs « unique »</w:t>
      </w:r>
    </w:p>
    <w:p w14:paraId="1C7C69CA" w14:textId="7A321775" w:rsidR="00B60CC4" w:rsidRDefault="00B60CC4" w:rsidP="00B60CC4">
      <w:pPr>
        <w:pStyle w:val="Retraitcorpsdetexte3"/>
        <w:numPr>
          <w:ilvl w:val="0"/>
          <w:numId w:val="50"/>
        </w:numPr>
        <w:jc w:val="left"/>
      </w:pPr>
      <w:r>
        <w:t xml:space="preserve">Plus rapide pour les </w:t>
      </w:r>
      <w:r w:rsidR="00D5794E">
        <w:t>requêtes</w:t>
      </w:r>
      <w:r>
        <w:t xml:space="preserve">, </w:t>
      </w:r>
      <w:r w:rsidR="00D5794E">
        <w:t>créer</w:t>
      </w:r>
      <w:r w:rsidR="00C46C65">
        <w:t xml:space="preserve"> les index prend du temps</w:t>
      </w:r>
      <w:r w:rsidR="005168E4">
        <w:t xml:space="preserve"> (insertion de données)</w:t>
      </w:r>
    </w:p>
    <w:p w14:paraId="114B9943" w14:textId="3EDFA29E" w:rsidR="00DA7E79" w:rsidRDefault="00DA7E79" w:rsidP="00B60CC4">
      <w:pPr>
        <w:pStyle w:val="Retraitcorpsdetexte3"/>
        <w:numPr>
          <w:ilvl w:val="0"/>
          <w:numId w:val="50"/>
        </w:numPr>
        <w:jc w:val="left"/>
      </w:pPr>
      <w:r>
        <w:t> </w:t>
      </w:r>
      <w:r w:rsidR="009E2188">
        <w:t>Sur le champ « score » de la table « t_highscores »</w:t>
      </w:r>
    </w:p>
    <w:p w14:paraId="5EB35676" w14:textId="77777777" w:rsidR="00DA7E79" w:rsidRDefault="00DA7E79" w:rsidP="00DA7E79">
      <w:pPr>
        <w:pStyle w:val="Retraitcorpsdetexte3"/>
        <w:jc w:val="left"/>
      </w:pPr>
    </w:p>
    <w:p w14:paraId="620797B1" w14:textId="77777777" w:rsidR="00FD09D7" w:rsidRDefault="00FD09D7" w:rsidP="001979CE">
      <w:pPr>
        <w:pStyle w:val="Retraitcorpsdetexte3"/>
        <w:jc w:val="left"/>
      </w:pPr>
    </w:p>
    <w:p w14:paraId="4EEF2928" w14:textId="27C59591" w:rsidR="00C86B36" w:rsidRDefault="00DA7E79" w:rsidP="001979CE">
      <w:pPr>
        <w:pStyle w:val="Retraitcorpsdetexte3"/>
        <w:jc w:val="left"/>
      </w:pPr>
      <w:r>
        <w:t>BACKUP/RESTORE</w:t>
      </w:r>
      <w:r w:rsidR="007B4A21">
        <w:t> :</w:t>
      </w:r>
    </w:p>
    <w:p w14:paraId="29B7BC0D" w14:textId="6EF6623C" w:rsidR="001979CE" w:rsidRDefault="00BF5DC3" w:rsidP="001979CE">
      <w:pPr>
        <w:pStyle w:val="Retraitcorpsdetexte3"/>
        <w:jc w:val="left"/>
      </w:pPr>
      <w:r>
        <w:t>Fichier dump de la base de données</w:t>
      </w:r>
      <w:r w:rsidR="00962A6D">
        <w:t xml:space="preserve"> : </w:t>
      </w:r>
      <w:hyperlink r:id="rId15" w:history="1">
        <w:r w:rsidR="00493F62" w:rsidRPr="00493F62">
          <w:rPr>
            <w:rStyle w:val="Lienhypertexte"/>
          </w:rPr>
          <w:t>MCD-MLD\db_shootmeup_dump.sql</w:t>
        </w:r>
      </w:hyperlink>
    </w:p>
    <w:p w14:paraId="7E98ACA5" w14:textId="65366858" w:rsidR="00F053B5" w:rsidRDefault="00F053B5" w:rsidP="00F053B5">
      <w:pPr>
        <w:pStyle w:val="Retraitcorpsdetexte3"/>
        <w:numPr>
          <w:ilvl w:val="0"/>
          <w:numId w:val="51"/>
        </w:numPr>
        <w:jc w:val="left"/>
      </w:pPr>
      <w:r>
        <w:lastRenderedPageBreak/>
        <w:t xml:space="preserve">Backup : </w:t>
      </w:r>
      <w:r w:rsidR="000D4A7B">
        <w:t xml:space="preserve">Ouvrir un cmd </w:t>
      </w:r>
      <w:r w:rsidR="00401193">
        <w:t>à</w:t>
      </w:r>
      <w:r w:rsidR="000D4A7B">
        <w:t xml:space="preserve"> l’endroit </w:t>
      </w:r>
      <w:r w:rsidR="00401193">
        <w:t>où</w:t>
      </w:r>
      <w:r w:rsidR="000D4A7B">
        <w:t xml:space="preserve"> le dump doit être stocké, exécuter la commande : </w:t>
      </w:r>
      <w:r w:rsidR="00FD09D7">
        <w:br/>
      </w:r>
      <w:r w:rsidR="000D4A7B" w:rsidRPr="000D4A7B">
        <w:t>docker exec -i</w:t>
      </w:r>
      <w:r w:rsidR="000D4A7B">
        <w:t xml:space="preserve"> id_du_container</w:t>
      </w:r>
      <w:r w:rsidR="000D4A7B" w:rsidRPr="000D4A7B">
        <w:t xml:space="preserve"> mysqldump -u root -proot db_shootmeup &gt; db_shootmeup_dump.sql</w:t>
      </w:r>
    </w:p>
    <w:p w14:paraId="4168FDD3" w14:textId="4E14BAC7" w:rsidR="00D24D29" w:rsidRDefault="00F053B5" w:rsidP="00D24D29">
      <w:pPr>
        <w:pStyle w:val="Retraitcorpsdetexte3"/>
        <w:numPr>
          <w:ilvl w:val="0"/>
          <w:numId w:val="51"/>
        </w:numPr>
        <w:jc w:val="left"/>
      </w:pPr>
      <w:r>
        <w:t xml:space="preserve">Restore : </w:t>
      </w:r>
      <w:r w:rsidR="00D24D29">
        <w:t xml:space="preserve">Une fois que la base de données et </w:t>
      </w:r>
      <w:r w:rsidR="00F46D34">
        <w:t>supprimé</w:t>
      </w:r>
      <w:r w:rsidR="00D24D29">
        <w:t xml:space="preserve">, se connecter a mysql et exécuter cette commande : </w:t>
      </w:r>
      <w:r w:rsidR="00FD09D7">
        <w:br/>
      </w:r>
      <w:r w:rsidR="00D24D29">
        <w:t>CREATE DATABASE db_shootmeup ;</w:t>
      </w:r>
      <w:r w:rsidR="00D24D29">
        <w:br/>
        <w:t xml:space="preserve">Ensuite, ouvrir un cmd </w:t>
      </w:r>
      <w:r w:rsidR="00401193">
        <w:t>à</w:t>
      </w:r>
      <w:r w:rsidR="00D24D29">
        <w:t xml:space="preserve"> l’endroit </w:t>
      </w:r>
      <w:r w:rsidR="00401193">
        <w:t>où</w:t>
      </w:r>
      <w:r w:rsidR="00D24D29">
        <w:t xml:space="preserve"> se trouve le dump, et </w:t>
      </w:r>
      <w:r w:rsidR="00F46D34">
        <w:t>exécuter</w:t>
      </w:r>
      <w:r w:rsidR="00D24D29">
        <w:t xml:space="preserve"> cette commande : </w:t>
      </w:r>
      <w:r w:rsidR="00FD09D7">
        <w:br/>
      </w:r>
      <w:r w:rsidR="00F46D34" w:rsidRPr="00F46D34">
        <w:t xml:space="preserve">docker exec -i </w:t>
      </w:r>
      <w:r w:rsidR="00F46D34">
        <w:t>id_du_container</w:t>
      </w:r>
      <w:r w:rsidR="00F46D34" w:rsidRPr="000D4A7B">
        <w:t xml:space="preserve"> </w:t>
      </w:r>
      <w:r w:rsidR="00F46D34" w:rsidRPr="00F46D34">
        <w:t>mysql -u root -proot db_shootmeup &lt; db_shootmeup_dump.sql</w:t>
      </w:r>
    </w:p>
    <w:p w14:paraId="134A24A3" w14:textId="77777777" w:rsidR="00F053B5" w:rsidRDefault="00F053B5" w:rsidP="00F053B5">
      <w:pPr>
        <w:pStyle w:val="Retraitcorpsdetexte3"/>
        <w:jc w:val="left"/>
      </w:pPr>
    </w:p>
    <w:p w14:paraId="0453F314" w14:textId="77777777" w:rsidR="00182C04" w:rsidRDefault="00182C04" w:rsidP="00D547DE">
      <w:pPr>
        <w:pStyle w:val="Retraitcorpsdetexte"/>
      </w:pPr>
    </w:p>
    <w:p w14:paraId="3553C379" w14:textId="14ABD864" w:rsidR="00D547DE" w:rsidRDefault="00D547DE" w:rsidP="000D297B">
      <w:pPr>
        <w:pStyle w:val="Titre3"/>
      </w:pPr>
      <w:bookmarkStart w:id="15" w:name="_Toc181369380"/>
      <w:r>
        <w:t>Module </w:t>
      </w:r>
      <w:r w:rsidR="003F5B48">
        <w:t xml:space="preserve">320 </w:t>
      </w:r>
      <w:r w:rsidR="00EA2EDB">
        <w:t>(POO) :</w:t>
      </w:r>
      <w:bookmarkEnd w:id="15"/>
    </w:p>
    <w:p w14:paraId="4C81D19E" w14:textId="77777777" w:rsidR="00427C2C" w:rsidRDefault="00427C2C" w:rsidP="00D547DE">
      <w:pPr>
        <w:pStyle w:val="Retraitcorpsdetexte"/>
      </w:pPr>
    </w:p>
    <w:p w14:paraId="67B6FDF1" w14:textId="1089BDAD" w:rsidR="00F11035" w:rsidRDefault="00F11035" w:rsidP="00D547DE">
      <w:pPr>
        <w:pStyle w:val="Retraitcorpsdetexte"/>
      </w:pPr>
      <w:r>
        <w:t>Description du shoot me up :</w:t>
      </w:r>
    </w:p>
    <w:p w14:paraId="638CE6F4" w14:textId="20F71AFD" w:rsidR="00F11035" w:rsidRDefault="00F11035" w:rsidP="00D547DE">
      <w:pPr>
        <w:pStyle w:val="Retraitcorpsdetexte"/>
      </w:pPr>
      <w:r>
        <w:t>On peut bouger le vaisseau dans toutes les directions, les ennemis descende</w:t>
      </w:r>
      <w:r w:rsidR="00B432A6">
        <w:t>nt</w:t>
      </w:r>
      <w:r>
        <w:t xml:space="preserve"> en ligne</w:t>
      </w:r>
      <w:r w:rsidR="0F629084">
        <w:t xml:space="preserve"> et en tirant des lasers.</w:t>
      </w:r>
      <w:r w:rsidR="725F5E14">
        <w:t xml:space="preserve"> Quand on tue les ennemis, on peut obtenir un </w:t>
      </w:r>
      <w:r w:rsidR="1F0F5FBA">
        <w:t>power up</w:t>
      </w:r>
      <w:r w:rsidR="725F5E14">
        <w:t>, qui est soit un tir</w:t>
      </w:r>
      <w:r w:rsidR="2871CD57">
        <w:t xml:space="preserve"> </w:t>
      </w:r>
      <w:r w:rsidR="69ABFA34">
        <w:t>transperçant</w:t>
      </w:r>
      <w:r w:rsidR="2871CD57">
        <w:t xml:space="preserve"> </w:t>
      </w:r>
      <w:r w:rsidR="363DBEA5">
        <w:t>qui</w:t>
      </w:r>
      <w:r w:rsidR="2871CD57">
        <w:t xml:space="preserve"> peut tuer plusieurs ennemis, soit un </w:t>
      </w:r>
      <w:r w:rsidR="0CF180B8">
        <w:t>power up</w:t>
      </w:r>
      <w:r w:rsidR="2871CD57">
        <w:t xml:space="preserve"> qui désactive le </w:t>
      </w:r>
      <w:r w:rsidR="6C60672D">
        <w:t>rechargement</w:t>
      </w:r>
      <w:r w:rsidR="2871CD57">
        <w:t xml:space="preserve">, </w:t>
      </w:r>
      <w:r w:rsidR="4A5427E2">
        <w:t xml:space="preserve">on peut donc </w:t>
      </w:r>
      <w:r w:rsidR="3964FBCB">
        <w:t>tirer</w:t>
      </w:r>
      <w:r w:rsidR="4A5427E2">
        <w:t xml:space="preserve"> </w:t>
      </w:r>
      <w:r w:rsidR="0120EB7B">
        <w:t>très</w:t>
      </w:r>
      <w:r w:rsidR="4A5427E2">
        <w:t xml:space="preserve"> vite</w:t>
      </w:r>
      <w:r w:rsidR="5858BC45">
        <w:t xml:space="preserve">. Il y a des obstacles pour </w:t>
      </w:r>
      <w:r w:rsidR="773C671F">
        <w:t>pouvoir</w:t>
      </w:r>
      <w:r w:rsidR="5858BC45">
        <w:t xml:space="preserve"> se </w:t>
      </w:r>
      <w:r w:rsidR="3117E7DA">
        <w:t>protéger</w:t>
      </w:r>
      <w:r w:rsidR="5858BC45">
        <w:t xml:space="preserve"> des tirs ennemis.</w:t>
      </w:r>
    </w:p>
    <w:p w14:paraId="03591006" w14:textId="0977421A" w:rsidR="6A1B160A" w:rsidRDefault="6A1B160A" w:rsidP="7C43BE56">
      <w:pPr>
        <w:pStyle w:val="Retraitcorpsdetexte"/>
      </w:pPr>
      <w:r>
        <w:t>Niveaux :</w:t>
      </w:r>
      <w:r w:rsidR="5858BC45">
        <w:t xml:space="preserve"> </w:t>
      </w:r>
      <w:r w:rsidR="7B919F10">
        <w:t>Il y a deux niveaux avec un nombre fix d’ennemis et un niveau “survie” qui est infini.</w:t>
      </w:r>
    </w:p>
    <w:p w14:paraId="4B13CA81" w14:textId="5431D349" w:rsidR="7C43BE56" w:rsidRDefault="7C43BE56" w:rsidP="7C43BE56">
      <w:pPr>
        <w:pStyle w:val="Retraitcorpsdetexte"/>
      </w:pPr>
    </w:p>
    <w:p w14:paraId="6E643E37" w14:textId="63A2B6FC" w:rsidR="7C43BE56" w:rsidRDefault="7C43BE56" w:rsidP="7C43BE56">
      <w:pPr>
        <w:pStyle w:val="Retraitcorpsdetexte"/>
      </w:pPr>
    </w:p>
    <w:p w14:paraId="71B44D0F" w14:textId="0A9066CF" w:rsidR="541411D0" w:rsidRDefault="541411D0" w:rsidP="7C43BE56">
      <w:pPr>
        <w:pStyle w:val="Retraitcorpsdetexte"/>
      </w:pPr>
      <w:r>
        <w:t xml:space="preserve">On peut tuer les ennemis avec </w:t>
      </w:r>
      <w:r w:rsidR="00471D33">
        <w:t>nos tirs</w:t>
      </w:r>
      <w:r>
        <w:t xml:space="preserve"> ou avec notre vaisseau, au cout d’une vie</w:t>
      </w:r>
    </w:p>
    <w:p w14:paraId="296FCBA6" w14:textId="25128AB2" w:rsidR="541411D0" w:rsidRDefault="541411D0" w:rsidP="7C43BE56">
      <w:pPr>
        <w:pStyle w:val="Retraitcorpsdetexte"/>
      </w:pPr>
      <w:r>
        <w:t xml:space="preserve">Les </w:t>
      </w:r>
      <w:r w:rsidR="00471D33">
        <w:t>obstacles</w:t>
      </w:r>
      <w:r>
        <w:t xml:space="preserve"> peuvent être détruit par les tir adverse, par </w:t>
      </w:r>
      <w:r w:rsidR="00471D33">
        <w:t>nos tirs</w:t>
      </w:r>
      <w:r>
        <w:t xml:space="preserve"> ou quand un ennemi touche un </w:t>
      </w:r>
      <w:r w:rsidR="00471D33">
        <w:t>obstacle</w:t>
      </w:r>
      <w:r>
        <w:t>.</w:t>
      </w:r>
    </w:p>
    <w:p w14:paraId="33C1B00E" w14:textId="77777777" w:rsidR="00BD08B3" w:rsidRDefault="00BD08B3" w:rsidP="7C43BE56">
      <w:pPr>
        <w:pStyle w:val="Retraitcorpsdetexte"/>
      </w:pPr>
    </w:p>
    <w:p w14:paraId="167CB314" w14:textId="69889F55" w:rsidR="00BD08B3" w:rsidRDefault="00BD08B3" w:rsidP="00BD08B3">
      <w:pPr>
        <w:pStyle w:val="Retraitcorpsdetexte"/>
        <w:jc w:val="left"/>
      </w:pPr>
      <w:r>
        <w:lastRenderedPageBreak/>
        <w:t xml:space="preserve">Diagramme de classe : </w:t>
      </w:r>
      <w:r w:rsidRPr="00BD08B3">
        <w:rPr>
          <w:noProof/>
        </w:rPr>
        <w:drawing>
          <wp:inline distT="0" distB="0" distL="0" distR="0" wp14:anchorId="395580E8" wp14:editId="5E5027A7">
            <wp:extent cx="3726100" cy="5098211"/>
            <wp:effectExtent l="0" t="0" r="8255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3713" cy="510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3056" w14:textId="2AFA6A7F" w:rsidR="7C43BE56" w:rsidRDefault="00EB5582" w:rsidP="7C43BE56">
      <w:pPr>
        <w:pStyle w:val="Retraitcorpsdetexte"/>
      </w:pPr>
      <w:r>
        <w:t>Méthode de Game :</w:t>
      </w:r>
    </w:p>
    <w:p w14:paraId="1BF408CF" w14:textId="4946C731" w:rsidR="7C43BE56" w:rsidRDefault="00087192" w:rsidP="7C43BE56">
      <w:pPr>
        <w:pStyle w:val="Retraitcorpsdetexte"/>
      </w:pPr>
      <w:r w:rsidRPr="00087192">
        <w:rPr>
          <w:noProof/>
        </w:rPr>
        <w:drawing>
          <wp:inline distT="0" distB="0" distL="0" distR="0" wp14:anchorId="3B5470F4" wp14:editId="317E056D">
            <wp:extent cx="1276528" cy="3019846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3742" w14:textId="77777777" w:rsidR="00256A7F" w:rsidRDefault="00256A7F" w:rsidP="7C43BE56">
      <w:pPr>
        <w:pStyle w:val="Retraitcorpsdetexte"/>
      </w:pPr>
    </w:p>
    <w:p w14:paraId="1214EEE8" w14:textId="77777777" w:rsidR="00C968B9" w:rsidRDefault="00C968B9" w:rsidP="7C43BE56">
      <w:pPr>
        <w:pStyle w:val="Retraitcorpsdetexte"/>
      </w:pPr>
    </w:p>
    <w:p w14:paraId="66FA3F25" w14:textId="272D6EBE" w:rsidR="00256A7F" w:rsidRDefault="00256A7F" w:rsidP="7C43BE56">
      <w:pPr>
        <w:pStyle w:val="Retraitcorpsdetexte"/>
      </w:pPr>
      <w:r>
        <w:lastRenderedPageBreak/>
        <w:t>Détail d’implémentation spécifique :</w:t>
      </w:r>
    </w:p>
    <w:p w14:paraId="77303B21" w14:textId="49829A32" w:rsidR="00256A7F" w:rsidRDefault="000F75A5" w:rsidP="7C43BE56">
      <w:pPr>
        <w:pStyle w:val="Retraitcorpsdetexte"/>
      </w:pPr>
      <w:r>
        <w:t>Création d’un fichier de sauvegarde :</w:t>
      </w:r>
    </w:p>
    <w:p w14:paraId="015047EF" w14:textId="77777777" w:rsidR="000F75A5" w:rsidRDefault="000F75A5" w:rsidP="7C43BE56">
      <w:pPr>
        <w:pStyle w:val="Retraitcorpsdetexte"/>
      </w:pPr>
    </w:p>
    <w:p w14:paraId="40DA7D6C" w14:textId="6FA61AE9" w:rsidR="00256A7F" w:rsidRDefault="00D907E6" w:rsidP="7C43BE56">
      <w:pPr>
        <w:pStyle w:val="Retraitcorpsdetexte"/>
      </w:pPr>
      <w:r w:rsidRPr="00D907E6">
        <w:rPr>
          <w:noProof/>
        </w:rPr>
        <w:drawing>
          <wp:inline distT="0" distB="0" distL="0" distR="0" wp14:anchorId="526357C0" wp14:editId="482A4B5F">
            <wp:extent cx="5106113" cy="2457793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E5F7" w14:textId="77777777" w:rsidR="000F737E" w:rsidRDefault="000F737E" w:rsidP="00D547DE">
      <w:pPr>
        <w:pStyle w:val="Retraitcorpsdetexte"/>
      </w:pPr>
    </w:p>
    <w:p w14:paraId="5383AFF1" w14:textId="13584666" w:rsidR="00D907E6" w:rsidRDefault="00D907E6" w:rsidP="00D547DE">
      <w:pPr>
        <w:pStyle w:val="Retraitcorpsdetexte"/>
      </w:pPr>
      <w:r>
        <w:t xml:space="preserve">On regarde si le fichier existe déjà. S’il n’existe pas, on crée on tableau dont la taille est le nombre de niveau. Ensuite </w:t>
      </w:r>
      <w:r w:rsidR="00E64C17">
        <w:t xml:space="preserve">on </w:t>
      </w:r>
      <w:r w:rsidR="002D25F8">
        <w:t>remplit</w:t>
      </w:r>
      <w:r>
        <w:t xml:space="preserve"> le tableau de zéro pour éviter </w:t>
      </w:r>
      <w:r w:rsidR="00F7540A">
        <w:t>des problèmes</w:t>
      </w:r>
      <w:r>
        <w:t xml:space="preserve"> </w:t>
      </w:r>
      <w:r w:rsidR="00F37266">
        <w:t>à</w:t>
      </w:r>
      <w:r>
        <w:t xml:space="preserve"> la fin du niveau. Ensuite on écrit le tableau dans le fichier avec la méthode File.AppendAllLines(), qui créer aussi le fichier </w:t>
      </w:r>
      <w:r w:rsidR="00E64C17">
        <w:t>s’il</w:t>
      </w:r>
      <w:r>
        <w:t xml:space="preserve"> n’existe pas.</w:t>
      </w:r>
      <w:r w:rsidR="00377B17">
        <w:t xml:space="preserve"> Et enfin on stocke les scores dans un tableau pour pouvoir comparer les scores plus tard.</w:t>
      </w:r>
    </w:p>
    <w:p w14:paraId="2AE7C1F1" w14:textId="77777777" w:rsidR="002D25F8" w:rsidRDefault="002D25F8" w:rsidP="00D547DE">
      <w:pPr>
        <w:pStyle w:val="Retraitcorpsdetexte"/>
      </w:pPr>
    </w:p>
    <w:p w14:paraId="049C44B3" w14:textId="1CC22D90" w:rsidR="002D25F8" w:rsidRDefault="002D25F8" w:rsidP="00D547DE">
      <w:pPr>
        <w:pStyle w:val="Retraitcorpsdetexte"/>
      </w:pPr>
      <w:r>
        <w:t xml:space="preserve">Gestion </w:t>
      </w:r>
      <w:r w:rsidR="00F7540A">
        <w:t>des collisions</w:t>
      </w:r>
      <w:r>
        <w:t xml:space="preserve"> entre le vaisseau et les obstacles : </w:t>
      </w:r>
    </w:p>
    <w:p w14:paraId="0880ED08" w14:textId="725E5ADF" w:rsidR="002D25F8" w:rsidRDefault="00F7540A" w:rsidP="00D547DE">
      <w:pPr>
        <w:pStyle w:val="Retraitcorpsdetexte"/>
      </w:pPr>
      <w:r w:rsidRPr="00F7540A">
        <w:rPr>
          <w:noProof/>
        </w:rPr>
        <w:drawing>
          <wp:inline distT="0" distB="0" distL="0" distR="0" wp14:anchorId="28D10324" wp14:editId="757245BB">
            <wp:extent cx="4486901" cy="3238952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928" w14:textId="77777777" w:rsidR="00F7540A" w:rsidRDefault="00F7540A" w:rsidP="00D547DE">
      <w:pPr>
        <w:pStyle w:val="Retraitcorpsdetexte"/>
      </w:pPr>
    </w:p>
    <w:p w14:paraId="6D9944E9" w14:textId="1555EDEF" w:rsidR="00713D19" w:rsidRDefault="00713D19" w:rsidP="00D547DE">
      <w:pPr>
        <w:pStyle w:val="Retraitcorpsdetexte"/>
      </w:pPr>
      <w:r>
        <w:t>Quand on presse sur D, goRight = true.</w:t>
      </w:r>
    </w:p>
    <w:p w14:paraId="53074A57" w14:textId="581B5276" w:rsidR="00CE21E5" w:rsidRDefault="00F13A8C" w:rsidP="00D547DE">
      <w:pPr>
        <w:pStyle w:val="Retraitcorpsdetexte"/>
      </w:pPr>
      <w:r>
        <w:t>Si le vaisseau n’est pas en dehors, on met canMoveRight à true.</w:t>
      </w:r>
    </w:p>
    <w:p w14:paraId="0410BF91" w14:textId="77D0DB00" w:rsidR="00F13A8C" w:rsidRDefault="00F13A8C" w:rsidP="00D547DE">
      <w:pPr>
        <w:pStyle w:val="Retraitcorpsdetexte"/>
      </w:pPr>
      <w:r>
        <w:t xml:space="preserve">Ensuite on regarde si le vaisseau est en collision avec </w:t>
      </w:r>
      <w:r w:rsidR="00F46177">
        <w:t>les obstacles</w:t>
      </w:r>
      <w:r>
        <w:t>.</w:t>
      </w:r>
    </w:p>
    <w:p w14:paraId="69D81E1D" w14:textId="0B141494" w:rsidR="0009560A" w:rsidRDefault="00F46177" w:rsidP="00D547DE">
      <w:pPr>
        <w:pStyle w:val="Retraitcorpsdetexte"/>
      </w:pPr>
      <w:r>
        <w:t>S’il</w:t>
      </w:r>
      <w:r w:rsidR="0009560A">
        <w:t xml:space="preserve"> n’y a pas de collision canMoveRight sera true est le </w:t>
      </w:r>
      <w:r>
        <w:t>vaisseau</w:t>
      </w:r>
      <w:r w:rsidR="0009560A">
        <w:t xml:space="preserve"> </w:t>
      </w:r>
      <w:r>
        <w:t>pourra</w:t>
      </w:r>
      <w:r w:rsidR="0009560A">
        <w:t xml:space="preserve"> bouger.</w:t>
      </w:r>
    </w:p>
    <w:p w14:paraId="4692F13F" w14:textId="177E5860" w:rsidR="0009560A" w:rsidRDefault="00F46177" w:rsidP="00D547DE">
      <w:pPr>
        <w:pStyle w:val="Retraitcorpsdetexte"/>
      </w:pPr>
      <w:r>
        <w:t>S’il</w:t>
      </w:r>
      <w:r w:rsidR="0009560A">
        <w:t xml:space="preserve"> y a une </w:t>
      </w:r>
      <w:r>
        <w:t>collision, on</w:t>
      </w:r>
      <w:r w:rsidR="0009560A">
        <w:t xml:space="preserve"> met canMoveRight à false, on déplace le vaisseau pour qu’il n’y pas de collision et on sort de la boucle.</w:t>
      </w:r>
    </w:p>
    <w:p w14:paraId="5EFF67BA" w14:textId="10A89F45" w:rsidR="00154B6C" w:rsidRDefault="00D547DE" w:rsidP="000D297B">
      <w:pPr>
        <w:pStyle w:val="Titre3"/>
      </w:pPr>
      <w:bookmarkStart w:id="16" w:name="_Toc181369381"/>
      <w:r>
        <w:lastRenderedPageBreak/>
        <w:t>Module </w:t>
      </w:r>
      <w:r w:rsidR="003F5B48">
        <w:t>322</w:t>
      </w:r>
      <w:r w:rsidR="003D4001">
        <w:t xml:space="preserve"> </w:t>
      </w:r>
      <w:r w:rsidR="007A04E2">
        <w:t>(</w:t>
      </w:r>
      <w:r w:rsidR="001234BD">
        <w:t>UX) :</w:t>
      </w:r>
      <w:bookmarkEnd w:id="16"/>
    </w:p>
    <w:p w14:paraId="78921330" w14:textId="184289AE" w:rsidR="006D0699" w:rsidRDefault="006D0699" w:rsidP="006D0699">
      <w:pPr>
        <w:pStyle w:val="Retraitcorpsdetexte"/>
      </w:pPr>
      <w:r>
        <w:t xml:space="preserve">Personnas : </w:t>
      </w:r>
      <w:hyperlink r:id="rId20" w:history="1">
        <w:r w:rsidRPr="006D0699">
          <w:rPr>
            <w:rStyle w:val="Lienhypertexte"/>
          </w:rPr>
          <w:t>UX\personnas.txt</w:t>
        </w:r>
      </w:hyperlink>
    </w:p>
    <w:p w14:paraId="0FDE2984" w14:textId="136FCB79" w:rsidR="000953BC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42DDA059" wp14:editId="463A19E4">
            <wp:extent cx="4156629" cy="3927945"/>
            <wp:effectExtent l="0" t="0" r="0" b="0"/>
            <wp:docPr id="3" name="Image 3" descr="Une image contenant texte, Visage humain, capture d’écran, person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Visage humain, capture d’écran, personn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712" cy="39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124" w14:textId="724A46F9" w:rsidR="009F02B2" w:rsidRDefault="009F02B2" w:rsidP="006D0699">
      <w:pPr>
        <w:pStyle w:val="Retraitcorpsdetexte"/>
      </w:pPr>
      <w:r>
        <w:rPr>
          <w:noProof/>
        </w:rPr>
        <w:drawing>
          <wp:inline distT="0" distB="0" distL="0" distR="0" wp14:anchorId="2691A5B6" wp14:editId="6DF5A597">
            <wp:extent cx="4015409" cy="4137155"/>
            <wp:effectExtent l="0" t="0" r="4445" b="0"/>
            <wp:docPr id="4" name="Image 4" descr="Une image contenant texte, Appareils électroniques, ordinateur, Visage huma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Appareils électroniques, ordinateur, Visage humain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192" cy="41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B74E" w14:textId="4F8AC2EF" w:rsidR="009F02B2" w:rsidRDefault="005E718F" w:rsidP="006D0699">
      <w:pPr>
        <w:pStyle w:val="Retraitcorpsdetexte"/>
      </w:pPr>
      <w:r>
        <w:rPr>
          <w:noProof/>
        </w:rPr>
        <w:lastRenderedPageBreak/>
        <w:drawing>
          <wp:inline distT="0" distB="0" distL="0" distR="0" wp14:anchorId="19652351" wp14:editId="58D2A04A">
            <wp:extent cx="4192438" cy="4573779"/>
            <wp:effectExtent l="0" t="0" r="0" b="0"/>
            <wp:docPr id="5" name="Image 5" descr="Une image contenant texte, Visage humain, person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Visage humain, personne, capture d’écran&#10;&#10;Description générée automatiquement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357" cy="459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132F" w14:textId="4A24D0E9" w:rsidR="00980E17" w:rsidRDefault="00980E17" w:rsidP="00980E17">
      <w:pPr>
        <w:pStyle w:val="Retraitcorpsdetexte"/>
      </w:pPr>
      <w:r>
        <w:t xml:space="preserve">Description du shoot me up : </w:t>
      </w:r>
    </w:p>
    <w:p w14:paraId="0F9EF35F" w14:textId="64E7B833" w:rsidR="00980E17" w:rsidRDefault="00980E17" w:rsidP="00967C50">
      <w:pPr>
        <w:pStyle w:val="Retraitcorpsdetexte"/>
      </w:pPr>
      <w:r>
        <w:t>Un mode “histoire” composée de plusieurs niveaux de +en + difficile, et un mode “survie” qui est infini, devenant plus dur + on survit</w:t>
      </w:r>
    </w:p>
    <w:p w14:paraId="18496B96" w14:textId="5FEB42C0" w:rsidR="00980E17" w:rsidRDefault="00980E17" w:rsidP="00980E17">
      <w:pPr>
        <w:pStyle w:val="Retraitcorpsdetexte"/>
      </w:pPr>
      <w:r>
        <w:t>Si on gagne un niveau, on gagne de l’or qu’on pourra utiliser pour acheter des améliorations.</w:t>
      </w:r>
    </w:p>
    <w:p w14:paraId="667C8103" w14:textId="77777777" w:rsidR="00AB0962" w:rsidRDefault="00AB0962" w:rsidP="005D7255">
      <w:pPr>
        <w:pStyle w:val="Retraitcorpsdetexte"/>
      </w:pPr>
    </w:p>
    <w:p w14:paraId="3A236474" w14:textId="4AD0928B" w:rsidR="005D7255" w:rsidRDefault="005D7255" w:rsidP="005D7255">
      <w:pPr>
        <w:pStyle w:val="Retraitcorpsdetexte"/>
      </w:pPr>
      <w:r>
        <w:t>Éco conception</w:t>
      </w:r>
      <w:r w:rsidR="00AB0962">
        <w:t xml:space="preserve"> : </w:t>
      </w:r>
      <w:r w:rsidR="008E4FB9">
        <w:t>115</w:t>
      </w:r>
      <w:r w:rsidR="00DD19DC">
        <w:t xml:space="preserve"> </w:t>
      </w:r>
      <w:r w:rsidR="008E4FB9">
        <w:t xml:space="preserve">bonne </w:t>
      </w:r>
      <w:r w:rsidR="00907C81">
        <w:t>pratique :</w:t>
      </w:r>
    </w:p>
    <w:p w14:paraId="207C8CF9" w14:textId="67862B4C" w:rsidR="00907C81" w:rsidRDefault="00EF2FA3" w:rsidP="005D7255">
      <w:pPr>
        <w:pStyle w:val="Retraitcorpsdetexte"/>
      </w:pPr>
      <w:r>
        <w:t xml:space="preserve">5 : </w:t>
      </w:r>
      <w:r w:rsidRPr="00EF2FA3">
        <w:t>Optimiser le parcours utilisateur</w:t>
      </w:r>
      <w:r>
        <w:t xml:space="preserve"> : </w:t>
      </w:r>
    </w:p>
    <w:p w14:paraId="7B160B26" w14:textId="5AE63ABA" w:rsidR="00EF2FA3" w:rsidRDefault="00EF2FA3" w:rsidP="005D7255">
      <w:pPr>
        <w:pStyle w:val="Retraitcorpsdetexte"/>
      </w:pPr>
      <w:r>
        <w:t>Il y a peu de bouton, les interface sont simple et facile à comprendre.</w:t>
      </w:r>
    </w:p>
    <w:p w14:paraId="3D42E449" w14:textId="77777777" w:rsidR="00AB0962" w:rsidRDefault="00AB0962" w:rsidP="005D7255">
      <w:pPr>
        <w:pStyle w:val="Retraitcorpsdetexte"/>
      </w:pPr>
    </w:p>
    <w:p w14:paraId="14574CCB" w14:textId="49ACB0D0" w:rsidR="00AB0962" w:rsidRDefault="005D7255" w:rsidP="005D7255">
      <w:pPr>
        <w:pStyle w:val="Retraitcorpsdetexte"/>
      </w:pPr>
      <w:r>
        <w:t>Accessibilité</w:t>
      </w:r>
      <w:r w:rsidR="00AB0962">
        <w:t> :</w:t>
      </w:r>
    </w:p>
    <w:p w14:paraId="2C358CD6" w14:textId="4952DFEA" w:rsidR="00AB0962" w:rsidRDefault="00E6713B" w:rsidP="005D7255">
      <w:pPr>
        <w:pStyle w:val="Retraitcorpsdetexte"/>
      </w:pPr>
      <w:r>
        <w:t>Fonctionnalité</w:t>
      </w:r>
      <w:r w:rsidR="00CB128B">
        <w:t xml:space="preserve"> d’</w:t>
      </w:r>
      <w:r>
        <w:t>accessibilité</w:t>
      </w:r>
      <w:r w:rsidR="00CB128B">
        <w:t xml:space="preserve"> mise en place : contraste élevé pour les personnes malvoyantes.</w:t>
      </w:r>
    </w:p>
    <w:p w14:paraId="54F76F88" w14:textId="77777777" w:rsidR="00465FD3" w:rsidRDefault="00465FD3" w:rsidP="005D7255">
      <w:pPr>
        <w:pStyle w:val="Retraitcorpsdetexte"/>
      </w:pPr>
    </w:p>
    <w:p w14:paraId="7AD181BD" w14:textId="72641A20" w:rsidR="005D7255" w:rsidRDefault="00AB0962" w:rsidP="005D7255">
      <w:pPr>
        <w:pStyle w:val="Retraitcorpsdetexte"/>
      </w:pPr>
      <w:r>
        <w:t>P</w:t>
      </w:r>
      <w:r w:rsidR="005D7255">
        <w:t>alette de couleur</w:t>
      </w:r>
      <w:r>
        <w:t> :</w:t>
      </w:r>
    </w:p>
    <w:p w14:paraId="300EBC87" w14:textId="043C58C3" w:rsidR="00AB0962" w:rsidRDefault="00547E22" w:rsidP="005D7255">
      <w:pPr>
        <w:pStyle w:val="Retraitcorpsdetexte"/>
      </w:pPr>
      <w:r w:rsidRPr="00547E22">
        <w:rPr>
          <w:noProof/>
        </w:rPr>
        <w:drawing>
          <wp:inline distT="0" distB="0" distL="0" distR="0" wp14:anchorId="1A25DC00" wp14:editId="2302E9F2">
            <wp:extent cx="5759450" cy="6343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827A" w14:textId="77777777" w:rsidR="00F90ADB" w:rsidRDefault="00F90ADB" w:rsidP="002D0D5C">
      <w:pPr>
        <w:pStyle w:val="Retraitcorpsdetexte"/>
      </w:pPr>
    </w:p>
    <w:p w14:paraId="2898BE9B" w14:textId="185728A2" w:rsidR="002D0D5C" w:rsidRDefault="005D7255" w:rsidP="002D0D5C">
      <w:pPr>
        <w:pStyle w:val="Retraitcorpsdetexte"/>
      </w:pPr>
      <w:r>
        <w:t>Élément original</w:t>
      </w:r>
      <w:r w:rsidR="00AB0962">
        <w:t> :</w:t>
      </w:r>
      <w:r w:rsidR="002D0D5C">
        <w:t xml:space="preserve"> Arbre de compétence : </w:t>
      </w:r>
    </w:p>
    <w:p w14:paraId="3E957ED7" w14:textId="7FA10787" w:rsidR="002D0D5C" w:rsidRDefault="002D0D5C" w:rsidP="002D0D5C">
      <w:pPr>
        <w:pStyle w:val="Retraitcorpsdetexte"/>
      </w:pPr>
      <w:r>
        <w:t xml:space="preserve">Les joueurs peuvent acheter </w:t>
      </w:r>
      <w:r w:rsidR="00E314C2">
        <w:t>des améliorations</w:t>
      </w:r>
      <w:r>
        <w:t xml:space="preserve"> pour leur vaisseau avec des </w:t>
      </w:r>
      <w:r w:rsidR="00E314C2">
        <w:t>pièces</w:t>
      </w:r>
      <w:r>
        <w:t xml:space="preserve"> qu’ils obtiennent en gagna</w:t>
      </w:r>
      <w:r w:rsidR="00E314C2">
        <w:t>n</w:t>
      </w:r>
      <w:r>
        <w:t xml:space="preserve">t </w:t>
      </w:r>
      <w:r w:rsidR="00E314C2">
        <w:t>des niveaux</w:t>
      </w:r>
      <w:r>
        <w:t>.</w:t>
      </w:r>
    </w:p>
    <w:p w14:paraId="76AEEE5E" w14:textId="14D83B0E" w:rsidR="002D0D5C" w:rsidRDefault="002D0D5C" w:rsidP="002D0D5C">
      <w:pPr>
        <w:pStyle w:val="Retraitcorpsdetexte"/>
      </w:pPr>
      <w:r>
        <w:t xml:space="preserve">Pour acheter une amélioration on doit avoir </w:t>
      </w:r>
      <w:r w:rsidR="00E314C2">
        <w:t>Acheter</w:t>
      </w:r>
      <w:r>
        <w:t xml:space="preserve"> la précédente, et les amélioration</w:t>
      </w:r>
      <w:r w:rsidR="00E314C2">
        <w:t>s</w:t>
      </w:r>
      <w:r>
        <w:t xml:space="preserve"> ne sont pas </w:t>
      </w:r>
      <w:r w:rsidR="00E314C2">
        <w:t>cumulative</w:t>
      </w:r>
      <w:r>
        <w:t xml:space="preserve">, par exemple si ont </w:t>
      </w:r>
      <w:r w:rsidR="005422B5">
        <w:t>à</w:t>
      </w:r>
      <w:r>
        <w:t xml:space="preserve"> acheter +1 vie et +2 vies, on aura deux vies </w:t>
      </w:r>
      <w:r w:rsidR="00E314C2">
        <w:t>supplémentaires</w:t>
      </w:r>
      <w:r>
        <w:t xml:space="preserve"> et pas trois.</w:t>
      </w:r>
    </w:p>
    <w:p w14:paraId="275C5DC8" w14:textId="77777777" w:rsidR="005422B5" w:rsidRDefault="005422B5" w:rsidP="002D0D5C">
      <w:pPr>
        <w:pStyle w:val="Retraitcorpsdetexte"/>
      </w:pPr>
    </w:p>
    <w:p w14:paraId="4BF797A0" w14:textId="791B46F3" w:rsidR="005422B5" w:rsidRDefault="005422B5" w:rsidP="002D0D5C">
      <w:pPr>
        <w:pStyle w:val="Retraitcorpsdetexte"/>
      </w:pPr>
      <w:r>
        <w:lastRenderedPageBreak/>
        <w:t xml:space="preserve">Conception : </w:t>
      </w:r>
    </w:p>
    <w:p w14:paraId="3493CE2F" w14:textId="69CE4907" w:rsidR="00512E67" w:rsidRDefault="00F37266" w:rsidP="002D0D5C">
      <w:pPr>
        <w:pStyle w:val="Retraitcorpsdetexte"/>
      </w:pPr>
      <w:r>
        <w:t>Maquettes hautes</w:t>
      </w:r>
      <w:r w:rsidR="00512E67">
        <w:t xml:space="preserve"> et basse fidélité : </w:t>
      </w:r>
      <w:hyperlink r:id="rId25" w:history="1">
        <w:r w:rsidR="00512E67" w:rsidRPr="00512E67">
          <w:rPr>
            <w:rStyle w:val="Lienhypertexte"/>
          </w:rPr>
          <w:t>UX\shoot-me-up.pdf</w:t>
        </w:r>
      </w:hyperlink>
    </w:p>
    <w:p w14:paraId="2A88FA58" w14:textId="4A91EC91" w:rsidR="002E2FFA" w:rsidRDefault="002E2FFA" w:rsidP="002D0D5C">
      <w:pPr>
        <w:pStyle w:val="Retraitcorpsdetexte"/>
      </w:pPr>
      <w:r>
        <w:t xml:space="preserve">Prototype cliquable Figma : </w:t>
      </w:r>
      <w:hyperlink r:id="rId26" w:history="1">
        <w:r w:rsidRPr="002E2FFA">
          <w:rPr>
            <w:rStyle w:val="Lienhypertexte"/>
          </w:rPr>
          <w:t>UX\shoot-me-up.fig</w:t>
        </w:r>
      </w:hyperlink>
    </w:p>
    <w:p w14:paraId="1E95C3BB" w14:textId="77777777" w:rsidR="00AB0962" w:rsidRDefault="00AB0962" w:rsidP="005D7255">
      <w:pPr>
        <w:pStyle w:val="Retraitcorpsdetexte"/>
      </w:pPr>
    </w:p>
    <w:p w14:paraId="0FFC89DF" w14:textId="18F514B2" w:rsidR="00795C15" w:rsidRDefault="00795C15" w:rsidP="005D7255">
      <w:pPr>
        <w:pStyle w:val="Retraitcorpsdetexte"/>
      </w:pPr>
      <w:r>
        <w:t xml:space="preserve">Choix effectués : </w:t>
      </w:r>
    </w:p>
    <w:p w14:paraId="43CB3685" w14:textId="41FBC725" w:rsidR="00795C15" w:rsidRDefault="00B93497" w:rsidP="00257F3B">
      <w:pPr>
        <w:pStyle w:val="Retraitcorpsdetexte"/>
        <w:numPr>
          <w:ilvl w:val="0"/>
          <w:numId w:val="52"/>
        </w:numPr>
      </w:pPr>
      <w:r>
        <w:t>Écran d’accueil :</w:t>
      </w:r>
      <w:r w:rsidR="0016036D">
        <w:t xml:space="preserve"> Il y a un titre et quatre boutons : Jouer, score, éditeur de niveau et paramètres. L’écran est simple et l’utilisateur comprendra facilement ce qu’il peut faire.</w:t>
      </w:r>
    </w:p>
    <w:p w14:paraId="6D828FFA" w14:textId="10E0417D" w:rsidR="00257F3B" w:rsidRDefault="00257F3B" w:rsidP="00257F3B">
      <w:pPr>
        <w:pStyle w:val="Retraitcorpsdetexte"/>
        <w:numPr>
          <w:ilvl w:val="0"/>
          <w:numId w:val="52"/>
        </w:numPr>
      </w:pPr>
      <w:r>
        <w:t>Écran de scores : Il y a un tableau de score avec pour chaque ligne place, nom et score. Il y a un bouton pour changer de niveau et un pour revenir à l’accueil</w:t>
      </w:r>
      <w:r w:rsidR="007A7FFE">
        <w:t xml:space="preserve">. </w:t>
      </w:r>
    </w:p>
    <w:p w14:paraId="382F3726" w14:textId="3C917F83" w:rsidR="00C21727" w:rsidRDefault="00C21727" w:rsidP="00257F3B">
      <w:pPr>
        <w:pStyle w:val="Retraitcorpsdetexte"/>
        <w:numPr>
          <w:ilvl w:val="0"/>
          <w:numId w:val="52"/>
        </w:numPr>
      </w:pPr>
      <w:r>
        <w:t>Écran jouer : L’écran est simple, il y a seulem</w:t>
      </w:r>
      <w:r w:rsidR="00865907">
        <w:t>en</w:t>
      </w:r>
      <w:r>
        <w:t>t des boutons pour sélectionner le niveau qu’o</w:t>
      </w:r>
      <w:r w:rsidR="00865907">
        <w:t>n</w:t>
      </w:r>
      <w:r>
        <w:t xml:space="preserve"> veut </w:t>
      </w:r>
      <w:r w:rsidR="00865907">
        <w:t>jouer</w:t>
      </w:r>
      <w:r>
        <w:t xml:space="preserve"> et un </w:t>
      </w:r>
      <w:r w:rsidR="00D243CA">
        <w:t>pour</w:t>
      </w:r>
      <w:r>
        <w:t xml:space="preserve"> aller sur l’écran d’amélioration</w:t>
      </w:r>
      <w:r w:rsidR="00865907">
        <w:t>.</w:t>
      </w:r>
    </w:p>
    <w:p w14:paraId="6BA72277" w14:textId="401F972C" w:rsidR="00A06319" w:rsidRDefault="00A06319" w:rsidP="00257F3B">
      <w:pPr>
        <w:pStyle w:val="Retraitcorpsdetexte"/>
        <w:numPr>
          <w:ilvl w:val="0"/>
          <w:numId w:val="52"/>
        </w:numPr>
      </w:pPr>
      <w:r>
        <w:t xml:space="preserve">Écran amélioration : Il y a l’argent qu’on a et </w:t>
      </w:r>
      <w:r w:rsidR="009D4568">
        <w:t>les boutons</w:t>
      </w:r>
      <w:r>
        <w:t xml:space="preserve"> pour acheter </w:t>
      </w:r>
      <w:r w:rsidR="009D4568">
        <w:t>des compétences</w:t>
      </w:r>
      <w:r>
        <w:t>.</w:t>
      </w:r>
    </w:p>
    <w:p w14:paraId="09F87774" w14:textId="7EAE7A83" w:rsidR="009D4568" w:rsidRDefault="009D4568" w:rsidP="00257F3B">
      <w:pPr>
        <w:pStyle w:val="Retraitcorpsdetexte"/>
        <w:numPr>
          <w:ilvl w:val="0"/>
          <w:numId w:val="52"/>
        </w:numPr>
      </w:pPr>
      <w:r>
        <w:t>Écran de paramètres : On peut activer le mode contraste élevé pour les personnes malvoyante et on peut changer de nom.</w:t>
      </w:r>
    </w:p>
    <w:p w14:paraId="50F3F5A4" w14:textId="3AC2E204" w:rsidR="005D7255" w:rsidRDefault="009D4568" w:rsidP="006D0699">
      <w:pPr>
        <w:pStyle w:val="Retraitcorpsdetexte"/>
        <w:numPr>
          <w:ilvl w:val="0"/>
          <w:numId w:val="52"/>
        </w:numPr>
      </w:pPr>
      <w:r>
        <w:t xml:space="preserve">Écran éditeur de niveau : </w:t>
      </w:r>
      <w:r w:rsidR="00780D43">
        <w:t xml:space="preserve">Sur la gauche il y a la zone des paramètres, ou on peut changer les paramètres du vaisseau, des ennemis et des obstacles. </w:t>
      </w:r>
      <w:r w:rsidR="008C4AAE">
        <w:t xml:space="preserve">La zone est divisée en plusieurs parties (joueur, obstacle, etc.) et on peut réduire les zones si on n’en a pas besoin. Si on a toutes les zones dépliées, le contenu sera trop grand pour être afficher et on pourra scroller pour accéder aux options qui sont en bas. </w:t>
      </w:r>
      <w:r w:rsidR="00780D43">
        <w:t xml:space="preserve">La partie droite est la zone de jeu, ou on peut </w:t>
      </w:r>
      <w:r w:rsidR="00894339">
        <w:t>voir</w:t>
      </w:r>
      <w:r w:rsidR="00780D43">
        <w:t xml:space="preserve"> </w:t>
      </w:r>
      <w:r w:rsidR="00894339">
        <w:t>à</w:t>
      </w:r>
      <w:r w:rsidR="00780D43">
        <w:t xml:space="preserve"> quoi ressemblera le niveau et on peut aussi </w:t>
      </w:r>
      <w:r w:rsidR="00894339">
        <w:t>changer la</w:t>
      </w:r>
      <w:r w:rsidR="00780D43">
        <w:t xml:space="preserve"> position du vaisseau et </w:t>
      </w:r>
      <w:r w:rsidR="00894339">
        <w:t>des obstacles</w:t>
      </w:r>
      <w:r w:rsidR="00780D43">
        <w:t>, et leur taille.</w:t>
      </w:r>
      <w:r w:rsidR="00894339">
        <w:t xml:space="preserve"> En bas </w:t>
      </w:r>
      <w:proofErr w:type="spellStart"/>
      <w:r w:rsidR="00894339">
        <w:t>a</w:t>
      </w:r>
      <w:proofErr w:type="spellEnd"/>
      <w:r w:rsidR="00894339">
        <w:t xml:space="preserve"> gauche il y a deux boutons : tester le niveau et publier le niveau. Quand on </w:t>
      </w:r>
      <w:r w:rsidR="007F1B30">
        <w:t>clique</w:t>
      </w:r>
      <w:r w:rsidR="00894339">
        <w:t xml:space="preserve"> sur publier le niveau, une </w:t>
      </w:r>
      <w:r w:rsidR="007F1B30">
        <w:t>fenêtre</w:t>
      </w:r>
      <w:r w:rsidR="00894339">
        <w:t xml:space="preserve"> s’</w:t>
      </w:r>
      <w:r w:rsidR="007F1B30">
        <w:t>ouvre</w:t>
      </w:r>
      <w:r w:rsidR="00894339">
        <w:t xml:space="preserve"> et on peut donner un nom </w:t>
      </w:r>
      <w:proofErr w:type="spellStart"/>
      <w:r w:rsidR="00894339">
        <w:t>a</w:t>
      </w:r>
      <w:proofErr w:type="spellEnd"/>
      <w:r w:rsidR="00894339">
        <w:t xml:space="preserve"> notre niveau et on doit sélectionner la difficulté du </w:t>
      </w:r>
      <w:r w:rsidR="007F1B30">
        <w:t>niveau</w:t>
      </w:r>
      <w:r w:rsidR="00894339">
        <w:t>.</w:t>
      </w:r>
      <w:r w:rsidR="00DF24B9">
        <w:t xml:space="preserve"> Il y a aussi un bouton pour revenir à l’accueil et un autre pour fermer </w:t>
      </w:r>
      <w:r w:rsidR="00CD3018">
        <w:t>la</w:t>
      </w:r>
      <w:r w:rsidR="008A1058">
        <w:t xml:space="preserve"> zone des options</w:t>
      </w:r>
      <w:r w:rsidR="00DF24B9">
        <w:t>.</w:t>
      </w:r>
    </w:p>
    <w:p w14:paraId="7ABC460C" w14:textId="626809B3" w:rsidR="00D547DE" w:rsidRPr="00D547DE" w:rsidRDefault="00D547DE" w:rsidP="00D547DE">
      <w:pPr>
        <w:pStyle w:val="Retraitcorpsdetexte"/>
      </w:pPr>
    </w:p>
    <w:p w14:paraId="140171CA" w14:textId="77777777" w:rsidR="007F30AE" w:rsidRPr="007F30AE" w:rsidRDefault="007F30AE" w:rsidP="008E53F9">
      <w:pPr>
        <w:pStyle w:val="Titre1"/>
      </w:pPr>
      <w:bookmarkStart w:id="17" w:name="_Toc165969653"/>
      <w:bookmarkStart w:id="18" w:name="_Toc181369382"/>
      <w:r w:rsidRPr="007F30AE">
        <w:t>Conclusion</w:t>
      </w:r>
      <w:bookmarkEnd w:id="17"/>
      <w:bookmarkEnd w:id="18"/>
    </w:p>
    <w:p w14:paraId="16770590" w14:textId="77777777" w:rsidR="007F30AE" w:rsidRPr="00152A26" w:rsidRDefault="007F30AE" w:rsidP="008E53F9">
      <w:pPr>
        <w:pStyle w:val="Titre2"/>
      </w:pPr>
      <w:bookmarkStart w:id="19" w:name="_Toc165969654"/>
      <w:bookmarkStart w:id="20" w:name="_Toc181369383"/>
      <w:r w:rsidRPr="00152A26">
        <w:t xml:space="preserve">Bilan des </w:t>
      </w:r>
      <w:bookmarkEnd w:id="19"/>
      <w:r w:rsidR="008E53F9">
        <w:t>fonctionnalités demandées</w:t>
      </w:r>
      <w:bookmarkEnd w:id="20"/>
    </w:p>
    <w:p w14:paraId="6F1D1B1C" w14:textId="77777777"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AA5EB0C" w14:textId="77777777"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5A36F829" w14:textId="77777777" w:rsidR="007F30AE" w:rsidRDefault="007F30AE" w:rsidP="008E53F9">
      <w:pPr>
        <w:pStyle w:val="Titre2"/>
      </w:pPr>
      <w:bookmarkStart w:id="21" w:name="_Toc165969655"/>
      <w:bookmarkStart w:id="22" w:name="_Toc181369384"/>
      <w:r w:rsidRPr="007F30AE">
        <w:t>Bilan de la planification</w:t>
      </w:r>
      <w:bookmarkEnd w:id="21"/>
      <w:bookmarkEnd w:id="22"/>
    </w:p>
    <w:p w14:paraId="3CF53120" w14:textId="0E6BA38C" w:rsidR="00423811" w:rsidRPr="00423811" w:rsidRDefault="00423811" w:rsidP="00423811">
      <w:pPr>
        <w:pStyle w:val="Retraitcorpsdetexte"/>
      </w:pPr>
      <w:r>
        <w:t>La planification originale a pris plus de temps que prévus et le rapport a pris moins de temps que prévu.</w:t>
      </w:r>
    </w:p>
    <w:p w14:paraId="360F4FF1" w14:textId="77777777" w:rsidR="007F30AE" w:rsidRDefault="007F30AE" w:rsidP="008E53F9">
      <w:pPr>
        <w:pStyle w:val="Titre2"/>
      </w:pPr>
      <w:bookmarkStart w:id="23" w:name="_Toc165969656"/>
      <w:bookmarkStart w:id="24" w:name="_Toc181369385"/>
      <w:r w:rsidRPr="007F30AE">
        <w:t>Bilan personnel</w:t>
      </w:r>
      <w:bookmarkEnd w:id="23"/>
      <w:bookmarkEnd w:id="24"/>
    </w:p>
    <w:p w14:paraId="2FEAD7E2" w14:textId="1F270F18" w:rsidR="0082117F" w:rsidRDefault="0082117F" w:rsidP="0082117F">
      <w:pPr>
        <w:pStyle w:val="Retraitcorpsdetexte"/>
      </w:pPr>
      <w:r>
        <w:t>Si c’était à refaire : prendre moins de temps sur la planification initiale.</w:t>
      </w:r>
    </w:p>
    <w:p w14:paraId="5B5B6C6D" w14:textId="40A9BF0E" w:rsidR="0082117F" w:rsidRDefault="0082117F" w:rsidP="0082117F">
      <w:pPr>
        <w:pStyle w:val="Retraitcorpsdetexte"/>
        <w:jc w:val="left"/>
      </w:pPr>
      <w:r w:rsidRPr="0082117F">
        <w:t>Ce projet m’a appris Windows form, a permis de</w:t>
      </w:r>
      <w:r>
        <w:t xml:space="preserve"> m’améliorer dans les tests unitaires.</w:t>
      </w:r>
    </w:p>
    <w:p w14:paraId="5C51F350" w14:textId="297CFFFA" w:rsidR="0082117F" w:rsidRPr="0082117F" w:rsidRDefault="0082117F" w:rsidP="0082117F">
      <w:pPr>
        <w:pStyle w:val="Retraitcorpsdetexte"/>
        <w:jc w:val="left"/>
      </w:pPr>
      <w:proofErr w:type="gramStart"/>
      <w:r>
        <w:t>Suite à</w:t>
      </w:r>
      <w:proofErr w:type="gramEnd"/>
      <w:r>
        <w:t xml:space="preserve"> donner : Changer le message de power up pour qu’il soit plus visible.</w:t>
      </w:r>
    </w:p>
    <w:p w14:paraId="011E2BF0" w14:textId="77777777" w:rsidR="007F30AE" w:rsidRPr="007F30AE" w:rsidRDefault="007F30AE" w:rsidP="008E53F9">
      <w:pPr>
        <w:pStyle w:val="Titre1"/>
      </w:pPr>
      <w:bookmarkStart w:id="25" w:name="_Toc532179971"/>
      <w:bookmarkStart w:id="26" w:name="_Toc165969657"/>
      <w:bookmarkStart w:id="27" w:name="_Toc181369386"/>
      <w:r w:rsidRPr="007F30AE">
        <w:t>Divers</w:t>
      </w:r>
      <w:bookmarkEnd w:id="25"/>
      <w:bookmarkEnd w:id="26"/>
      <w:bookmarkEnd w:id="27"/>
    </w:p>
    <w:p w14:paraId="7D88368E" w14:textId="77777777" w:rsidR="007F30AE" w:rsidRDefault="007F30AE" w:rsidP="008E53F9">
      <w:pPr>
        <w:pStyle w:val="Titre2"/>
      </w:pPr>
      <w:bookmarkStart w:id="28" w:name="_Toc532179972"/>
      <w:bookmarkStart w:id="29" w:name="_Toc165969658"/>
      <w:bookmarkStart w:id="30" w:name="_Toc181369387"/>
      <w:r w:rsidRPr="007F30AE">
        <w:t>Journal de travail</w:t>
      </w:r>
      <w:bookmarkEnd w:id="28"/>
      <w:bookmarkEnd w:id="29"/>
      <w:bookmarkEnd w:id="30"/>
    </w:p>
    <w:p w14:paraId="6A52BA8A" w14:textId="1755AADE" w:rsidR="00133C2C" w:rsidRDefault="00000000" w:rsidP="00133C2C">
      <w:pPr>
        <w:pStyle w:val="Retraitcorpsdetexte"/>
      </w:pPr>
      <w:hyperlink r:id="rId27" w:history="1">
        <w:r w:rsidR="00DA44F6" w:rsidRPr="00DA44F6">
          <w:rPr>
            <w:rStyle w:val="Lienhypertexte"/>
          </w:rPr>
          <w:t>T-106-BastienSegalen-jdt-planif-DB.xlsm</w:t>
        </w:r>
      </w:hyperlink>
    </w:p>
    <w:p w14:paraId="3336DC5C" w14:textId="658C28F7" w:rsidR="00DA44F6" w:rsidRDefault="00000000" w:rsidP="00133C2C">
      <w:pPr>
        <w:pStyle w:val="Retraitcorpsdetexte"/>
      </w:pPr>
      <w:hyperlink r:id="rId28" w:history="1">
        <w:r w:rsidR="00DA44F6" w:rsidRPr="00DA44F6">
          <w:rPr>
            <w:rStyle w:val="Lienhypertexte"/>
          </w:rPr>
          <w:t>T-320-BastienSegalen-jdt-planif-POO.xlsm</w:t>
        </w:r>
      </w:hyperlink>
    </w:p>
    <w:p w14:paraId="7521E457" w14:textId="2970FD8B" w:rsidR="00DA44F6" w:rsidRPr="00133C2C" w:rsidRDefault="00000000" w:rsidP="00133C2C">
      <w:pPr>
        <w:pStyle w:val="Retraitcorpsdetexte"/>
      </w:pPr>
      <w:hyperlink r:id="rId29" w:history="1">
        <w:r w:rsidR="00DA44F6" w:rsidRPr="00DA44F6">
          <w:rPr>
            <w:rStyle w:val="Lienhypertexte"/>
          </w:rPr>
          <w:t>T-322-BastienSegalen-jdt-planif-UX.xlsm</w:t>
        </w:r>
      </w:hyperlink>
    </w:p>
    <w:p w14:paraId="015678C5" w14:textId="0B14A9CD" w:rsidR="001069D0" w:rsidRDefault="001069D0" w:rsidP="001069D0">
      <w:pPr>
        <w:pStyle w:val="Titre2"/>
      </w:pPr>
      <w:bookmarkStart w:id="31" w:name="_Toc181369388"/>
      <w:r>
        <w:lastRenderedPageBreak/>
        <w:t>IA</w:t>
      </w:r>
      <w:bookmarkEnd w:id="31"/>
    </w:p>
    <w:p w14:paraId="7552BD68" w14:textId="43A1E7E3" w:rsidR="001069D0" w:rsidRDefault="001069D0" w:rsidP="001069D0">
      <w:pPr>
        <w:pStyle w:val="Retraitcorpsdetexte"/>
      </w:pPr>
      <w:r>
        <w:t xml:space="preserve">L’IA a été utilisé pour la réalisation des </w:t>
      </w:r>
      <w:r w:rsidR="002A5050">
        <w:t>personnas. (IA utilisé : Copilot</w:t>
      </w:r>
      <w:r w:rsidR="00A32B6E">
        <w:t xml:space="preserve"> et </w:t>
      </w:r>
      <w:r w:rsidR="005D086A">
        <w:t>C</w:t>
      </w:r>
      <w:r w:rsidR="00A32B6E">
        <w:t>hatGPT</w:t>
      </w:r>
      <w:r w:rsidR="002A5050">
        <w:t>)</w:t>
      </w:r>
    </w:p>
    <w:p w14:paraId="74A3C6BC" w14:textId="725640B1" w:rsidR="007F30AE" w:rsidRPr="00920F4E" w:rsidRDefault="00B142FE" w:rsidP="0029499F">
      <w:pPr>
        <w:pStyle w:val="Retraitcorpsdetexte"/>
      </w:pPr>
      <w:r>
        <w:t>Chat</w:t>
      </w:r>
      <w:r w:rsidR="005D086A">
        <w:t>GPT</w:t>
      </w:r>
      <w:r>
        <w:t xml:space="preserve"> a été utilisé pour générer des données pour la base de données.</w:t>
      </w:r>
    </w:p>
    <w:sectPr w:rsidR="007F30AE" w:rsidRPr="00920F4E" w:rsidSect="00D160DD">
      <w:headerReference w:type="default" r:id="rId30"/>
      <w:footerReference w:type="default" r:id="rId3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0D3C" w14:textId="77777777" w:rsidR="00E04269" w:rsidRDefault="00E04269">
      <w:r>
        <w:separator/>
      </w:r>
    </w:p>
  </w:endnote>
  <w:endnote w:type="continuationSeparator" w:id="0">
    <w:p w14:paraId="59D655ED" w14:textId="77777777" w:rsidR="00E04269" w:rsidRDefault="00E0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6"/>
      <w:gridCol w:w="2608"/>
      <w:gridCol w:w="3026"/>
    </w:tblGrid>
    <w:tr w:rsidR="00AA4393" w:rsidRPr="00000197" w14:paraId="36B67D9E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46A1C3BC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AUTHOR   \* MERGEFORMAT">
            <w:r w:rsidR="00F579A1" w:rsidRPr="00F579A1">
              <w:rPr>
                <w:rFonts w:cs="Arial"/>
                <w:noProof/>
                <w:szCs w:val="16"/>
              </w:rPr>
              <w:t>Bastien Segalen</w:t>
            </w:r>
          </w:fldSimple>
        </w:p>
        <w:p w14:paraId="46DECE7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CA2F2BB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4246F1C9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28.08.2024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B9690B8" w14:textId="77777777" w:rsidTr="00E52B61">
      <w:trPr>
        <w:jc w:val="center"/>
      </w:trPr>
      <w:tc>
        <w:tcPr>
          <w:tcW w:w="3510" w:type="dxa"/>
          <w:vAlign w:val="center"/>
        </w:tcPr>
        <w:p w14:paraId="11FDE8D3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54D992A2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39DB4298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579A1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643382" w14:paraId="137BBEEA" w14:textId="77777777" w:rsidTr="00E52B61">
      <w:trPr>
        <w:jc w:val="center"/>
      </w:trPr>
      <w:tc>
        <w:tcPr>
          <w:tcW w:w="3510" w:type="dxa"/>
          <w:vAlign w:val="center"/>
        </w:tcPr>
        <w:p w14:paraId="4A3AB1F8" w14:textId="2F37D150" w:rsidR="00AA4393" w:rsidRPr="00000197" w:rsidRDefault="002219D0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>Version :</w:t>
          </w:r>
          <w:r w:rsidR="00AA4393" w:rsidRPr="00000197">
            <w:rPr>
              <w:rFonts w:cs="Arial"/>
              <w:szCs w:val="16"/>
            </w:rPr>
            <w:t xml:space="preserve"> </w:t>
          </w:r>
          <w:fldSimple w:instr="REVNUM   \* MERGEFORMAT">
            <w:r w:rsidR="00643382" w:rsidRPr="00643382">
              <w:rPr>
                <w:rFonts w:cs="Arial"/>
                <w:noProof/>
                <w:szCs w:val="16"/>
              </w:rPr>
              <w:t>334</w:t>
            </w:r>
          </w:fldSimple>
          <w:r w:rsidR="00AA4393"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 w:rsidR="00AA4393"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643382">
            <w:rPr>
              <w:rFonts w:cs="Arial"/>
              <w:noProof/>
              <w:szCs w:val="16"/>
            </w:rPr>
            <w:t>01.11.2024 16:16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8CA49BD" w14:textId="77534B6A" w:rsidR="00AA4393" w:rsidRPr="00E32A54" w:rsidRDefault="00000000" w:rsidP="00955930">
          <w:pPr>
            <w:pStyle w:val="-Pieddepage"/>
            <w:jc w:val="right"/>
            <w:rPr>
              <w:rFonts w:cs="Arial"/>
              <w:szCs w:val="16"/>
              <w:lang w:val="en-US"/>
            </w:rPr>
          </w:pPr>
          <w:r>
            <w:fldChar w:fldCharType="begin"/>
          </w:r>
          <w:r w:rsidRPr="00E32A54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D461AA" w:rsidRPr="00D461AA">
            <w:rPr>
              <w:rFonts w:cs="Arial"/>
              <w:noProof/>
              <w:szCs w:val="16"/>
              <w:lang w:val="en-US"/>
            </w:rPr>
            <w:t>R-106-320-322-BastienSegalen-shoot-me-up.docx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D57D607" w14:textId="77777777" w:rsidR="00AA4393" w:rsidRPr="00E32A54" w:rsidRDefault="00AA4393" w:rsidP="00000197">
    <w:pPr>
      <w:pStyle w:val="Pieddepage"/>
      <w:rPr>
        <w:sz w:val="2"/>
        <w:szCs w:val="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9624B" w14:textId="77777777" w:rsidR="00E04269" w:rsidRDefault="00E04269">
      <w:r>
        <w:separator/>
      </w:r>
    </w:p>
  </w:footnote>
  <w:footnote w:type="continuationSeparator" w:id="0">
    <w:p w14:paraId="647AC836" w14:textId="77777777" w:rsidR="00E04269" w:rsidRDefault="00E0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1EBC0427" w14:textId="77777777">
      <w:trPr>
        <w:trHeight w:val="536"/>
        <w:jc w:val="center"/>
      </w:trPr>
      <w:tc>
        <w:tcPr>
          <w:tcW w:w="2445" w:type="dxa"/>
          <w:vAlign w:val="center"/>
        </w:tcPr>
        <w:p w14:paraId="7BE0D867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7BDAD6D5" w14:textId="77777777" w:rsidR="00AA4393" w:rsidRPr="00B4738A" w:rsidRDefault="00AA4393" w:rsidP="00B4738A"/>
      </w:tc>
      <w:tc>
        <w:tcPr>
          <w:tcW w:w="2283" w:type="dxa"/>
          <w:vAlign w:val="center"/>
        </w:tcPr>
        <w:p w14:paraId="1570AD7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5F314F52" wp14:editId="01BCF0B5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DF8160C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3.15pt;height:13.15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0C2227C6"/>
    <w:multiLevelType w:val="hybridMultilevel"/>
    <w:tmpl w:val="6CA67EDE"/>
    <w:lvl w:ilvl="0" w:tplc="AA702E9C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17" w15:restartNumberingAfterBreak="0">
    <w:nsid w:val="0F492512"/>
    <w:multiLevelType w:val="hybridMultilevel"/>
    <w:tmpl w:val="C824AEF0"/>
    <w:lvl w:ilvl="0" w:tplc="A120E21C">
      <w:numFmt w:val="bullet"/>
      <w:lvlText w:val="-"/>
      <w:lvlJc w:val="left"/>
      <w:pPr>
        <w:ind w:left="185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2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A006474"/>
    <w:multiLevelType w:val="hybridMultilevel"/>
    <w:tmpl w:val="1EE6D0B4"/>
    <w:lvl w:ilvl="0" w:tplc="E64A2112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6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5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6D837DFF"/>
    <w:multiLevelType w:val="hybridMultilevel"/>
    <w:tmpl w:val="D7402DB8"/>
    <w:lvl w:ilvl="0" w:tplc="55E495F2">
      <w:start w:val="1"/>
      <w:numFmt w:val="decimal"/>
      <w:lvlText w:val="%1)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41" w15:restartNumberingAfterBreak="0">
    <w:nsid w:val="6E184B33"/>
    <w:multiLevelType w:val="hybridMultilevel"/>
    <w:tmpl w:val="FF201792"/>
    <w:lvl w:ilvl="0" w:tplc="30024484">
      <w:numFmt w:val="bullet"/>
      <w:lvlText w:val="-"/>
      <w:lvlJc w:val="left"/>
      <w:pPr>
        <w:ind w:left="149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2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945914149">
    <w:abstractNumId w:val="11"/>
  </w:num>
  <w:num w:numId="2" w16cid:durableId="767192763">
    <w:abstractNumId w:val="20"/>
  </w:num>
  <w:num w:numId="3" w16cid:durableId="1479109048">
    <w:abstractNumId w:val="15"/>
  </w:num>
  <w:num w:numId="4" w16cid:durableId="763843145">
    <w:abstractNumId w:val="37"/>
  </w:num>
  <w:num w:numId="5" w16cid:durableId="1084953873">
    <w:abstractNumId w:val="37"/>
  </w:num>
  <w:num w:numId="6" w16cid:durableId="434208412">
    <w:abstractNumId w:val="15"/>
  </w:num>
  <w:num w:numId="7" w16cid:durableId="303852021">
    <w:abstractNumId w:val="15"/>
  </w:num>
  <w:num w:numId="8" w16cid:durableId="192499560">
    <w:abstractNumId w:val="15"/>
  </w:num>
  <w:num w:numId="9" w16cid:durableId="1580823201">
    <w:abstractNumId w:val="15"/>
  </w:num>
  <w:num w:numId="10" w16cid:durableId="2046061144">
    <w:abstractNumId w:val="37"/>
  </w:num>
  <w:num w:numId="11" w16cid:durableId="25258547">
    <w:abstractNumId w:val="15"/>
  </w:num>
  <w:num w:numId="12" w16cid:durableId="218372008">
    <w:abstractNumId w:val="23"/>
  </w:num>
  <w:num w:numId="13" w16cid:durableId="1396317276">
    <w:abstractNumId w:val="22"/>
  </w:num>
  <w:num w:numId="14" w16cid:durableId="251478840">
    <w:abstractNumId w:val="21"/>
  </w:num>
  <w:num w:numId="15" w16cid:durableId="250504921">
    <w:abstractNumId w:val="18"/>
  </w:num>
  <w:num w:numId="16" w16cid:durableId="1595286933">
    <w:abstractNumId w:val="34"/>
  </w:num>
  <w:num w:numId="17" w16cid:durableId="676273478">
    <w:abstractNumId w:val="29"/>
  </w:num>
  <w:num w:numId="18" w16cid:durableId="656232282">
    <w:abstractNumId w:val="44"/>
  </w:num>
  <w:num w:numId="19" w16cid:durableId="395662234">
    <w:abstractNumId w:val="42"/>
  </w:num>
  <w:num w:numId="20" w16cid:durableId="668868416">
    <w:abstractNumId w:val="10"/>
  </w:num>
  <w:num w:numId="21" w16cid:durableId="1950039916">
    <w:abstractNumId w:val="38"/>
  </w:num>
  <w:num w:numId="22" w16cid:durableId="1286698930">
    <w:abstractNumId w:val="28"/>
  </w:num>
  <w:num w:numId="23" w16cid:durableId="673382504">
    <w:abstractNumId w:val="26"/>
  </w:num>
  <w:num w:numId="24" w16cid:durableId="1689334511">
    <w:abstractNumId w:val="13"/>
  </w:num>
  <w:num w:numId="25" w16cid:durableId="1782724594">
    <w:abstractNumId w:val="19"/>
  </w:num>
  <w:num w:numId="26" w16cid:durableId="1583022633">
    <w:abstractNumId w:val="12"/>
  </w:num>
  <w:num w:numId="27" w16cid:durableId="341400253">
    <w:abstractNumId w:val="33"/>
  </w:num>
  <w:num w:numId="28" w16cid:durableId="1901401890">
    <w:abstractNumId w:val="36"/>
  </w:num>
  <w:num w:numId="29" w16cid:durableId="680856242">
    <w:abstractNumId w:val="31"/>
  </w:num>
  <w:num w:numId="30" w16cid:durableId="488596680">
    <w:abstractNumId w:val="32"/>
  </w:num>
  <w:num w:numId="31" w16cid:durableId="279918771">
    <w:abstractNumId w:val="39"/>
  </w:num>
  <w:num w:numId="32" w16cid:durableId="1360162893">
    <w:abstractNumId w:val="8"/>
  </w:num>
  <w:num w:numId="33" w16cid:durableId="1060983541">
    <w:abstractNumId w:val="3"/>
  </w:num>
  <w:num w:numId="34" w16cid:durableId="920673791">
    <w:abstractNumId w:val="2"/>
  </w:num>
  <w:num w:numId="35" w16cid:durableId="23942078">
    <w:abstractNumId w:val="1"/>
  </w:num>
  <w:num w:numId="36" w16cid:durableId="481890307">
    <w:abstractNumId w:val="0"/>
  </w:num>
  <w:num w:numId="37" w16cid:durableId="130829613">
    <w:abstractNumId w:val="9"/>
  </w:num>
  <w:num w:numId="38" w16cid:durableId="1712684115">
    <w:abstractNumId w:val="7"/>
  </w:num>
  <w:num w:numId="39" w16cid:durableId="635179491">
    <w:abstractNumId w:val="6"/>
  </w:num>
  <w:num w:numId="40" w16cid:durableId="81223596">
    <w:abstractNumId w:val="5"/>
  </w:num>
  <w:num w:numId="41" w16cid:durableId="684673244">
    <w:abstractNumId w:val="4"/>
  </w:num>
  <w:num w:numId="42" w16cid:durableId="638458065">
    <w:abstractNumId w:val="30"/>
  </w:num>
  <w:num w:numId="43" w16cid:durableId="1133868775">
    <w:abstractNumId w:val="27"/>
  </w:num>
  <w:num w:numId="44" w16cid:durableId="143355477">
    <w:abstractNumId w:val="43"/>
  </w:num>
  <w:num w:numId="45" w16cid:durableId="1306739501">
    <w:abstractNumId w:val="14"/>
  </w:num>
  <w:num w:numId="46" w16cid:durableId="2046368971">
    <w:abstractNumId w:val="24"/>
  </w:num>
  <w:num w:numId="47" w16cid:durableId="328871614">
    <w:abstractNumId w:val="35"/>
  </w:num>
  <w:num w:numId="48" w16cid:durableId="760176339">
    <w:abstractNumId w:val="41"/>
  </w:num>
  <w:num w:numId="49" w16cid:durableId="628321002">
    <w:abstractNumId w:val="17"/>
  </w:num>
  <w:num w:numId="50" w16cid:durableId="1070425669">
    <w:abstractNumId w:val="40"/>
  </w:num>
  <w:num w:numId="51" w16cid:durableId="603535962">
    <w:abstractNumId w:val="16"/>
  </w:num>
  <w:num w:numId="52" w16cid:durableId="1716464682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H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A1"/>
    <w:rsid w:val="00000197"/>
    <w:rsid w:val="00010B9A"/>
    <w:rsid w:val="0001209F"/>
    <w:rsid w:val="00013A73"/>
    <w:rsid w:val="00017234"/>
    <w:rsid w:val="00017E76"/>
    <w:rsid w:val="00021D00"/>
    <w:rsid w:val="000316F0"/>
    <w:rsid w:val="00032447"/>
    <w:rsid w:val="00044099"/>
    <w:rsid w:val="00045A82"/>
    <w:rsid w:val="00055DB3"/>
    <w:rsid w:val="00063F97"/>
    <w:rsid w:val="00064541"/>
    <w:rsid w:val="00065971"/>
    <w:rsid w:val="00067419"/>
    <w:rsid w:val="00072E92"/>
    <w:rsid w:val="0007412E"/>
    <w:rsid w:val="00082EEF"/>
    <w:rsid w:val="00085D52"/>
    <w:rsid w:val="00086114"/>
    <w:rsid w:val="00087192"/>
    <w:rsid w:val="000953BC"/>
    <w:rsid w:val="0009560A"/>
    <w:rsid w:val="000A1791"/>
    <w:rsid w:val="000A1B63"/>
    <w:rsid w:val="000A7B4A"/>
    <w:rsid w:val="000B037A"/>
    <w:rsid w:val="000B6BE0"/>
    <w:rsid w:val="000C128E"/>
    <w:rsid w:val="000C12E6"/>
    <w:rsid w:val="000D297B"/>
    <w:rsid w:val="000D4842"/>
    <w:rsid w:val="000D4A7B"/>
    <w:rsid w:val="000D7F42"/>
    <w:rsid w:val="000E7483"/>
    <w:rsid w:val="000F121A"/>
    <w:rsid w:val="000F22B9"/>
    <w:rsid w:val="000F3460"/>
    <w:rsid w:val="000F381C"/>
    <w:rsid w:val="000F737E"/>
    <w:rsid w:val="000F75A5"/>
    <w:rsid w:val="00102100"/>
    <w:rsid w:val="0010591C"/>
    <w:rsid w:val="001069D0"/>
    <w:rsid w:val="00111811"/>
    <w:rsid w:val="00114120"/>
    <w:rsid w:val="00117A1E"/>
    <w:rsid w:val="00122E3C"/>
    <w:rsid w:val="001234BD"/>
    <w:rsid w:val="00126343"/>
    <w:rsid w:val="00133C2C"/>
    <w:rsid w:val="00146101"/>
    <w:rsid w:val="0015167D"/>
    <w:rsid w:val="00152A26"/>
    <w:rsid w:val="00153FC5"/>
    <w:rsid w:val="00154B6C"/>
    <w:rsid w:val="0016036D"/>
    <w:rsid w:val="001678C6"/>
    <w:rsid w:val="00175B6F"/>
    <w:rsid w:val="001764CE"/>
    <w:rsid w:val="00182C04"/>
    <w:rsid w:val="00183417"/>
    <w:rsid w:val="00184D82"/>
    <w:rsid w:val="001979CE"/>
    <w:rsid w:val="001A2E15"/>
    <w:rsid w:val="001A665C"/>
    <w:rsid w:val="001B0CDF"/>
    <w:rsid w:val="001B5050"/>
    <w:rsid w:val="001C454D"/>
    <w:rsid w:val="001D4577"/>
    <w:rsid w:val="001D72BA"/>
    <w:rsid w:val="001F2420"/>
    <w:rsid w:val="001F6EEB"/>
    <w:rsid w:val="00216A9D"/>
    <w:rsid w:val="002219D0"/>
    <w:rsid w:val="00237C99"/>
    <w:rsid w:val="00256A7F"/>
    <w:rsid w:val="00257A6D"/>
    <w:rsid w:val="00257F3B"/>
    <w:rsid w:val="00266AA3"/>
    <w:rsid w:val="002770F3"/>
    <w:rsid w:val="0027750B"/>
    <w:rsid w:val="0028171D"/>
    <w:rsid w:val="00286199"/>
    <w:rsid w:val="0029499F"/>
    <w:rsid w:val="002951BD"/>
    <w:rsid w:val="00297E2A"/>
    <w:rsid w:val="002A2D39"/>
    <w:rsid w:val="002A5050"/>
    <w:rsid w:val="002B05B5"/>
    <w:rsid w:val="002B6893"/>
    <w:rsid w:val="002C6634"/>
    <w:rsid w:val="002D0D5C"/>
    <w:rsid w:val="002D25F8"/>
    <w:rsid w:val="002D5FBB"/>
    <w:rsid w:val="002D7D46"/>
    <w:rsid w:val="002E2FFA"/>
    <w:rsid w:val="002F038B"/>
    <w:rsid w:val="0030397F"/>
    <w:rsid w:val="00310160"/>
    <w:rsid w:val="0031212B"/>
    <w:rsid w:val="0031563E"/>
    <w:rsid w:val="00326A7B"/>
    <w:rsid w:val="003276D7"/>
    <w:rsid w:val="00334075"/>
    <w:rsid w:val="0034172E"/>
    <w:rsid w:val="00347846"/>
    <w:rsid w:val="00351C49"/>
    <w:rsid w:val="00364034"/>
    <w:rsid w:val="0037071E"/>
    <w:rsid w:val="003719C5"/>
    <w:rsid w:val="003779C8"/>
    <w:rsid w:val="00377B17"/>
    <w:rsid w:val="003A14C0"/>
    <w:rsid w:val="003B2A7C"/>
    <w:rsid w:val="003B50D8"/>
    <w:rsid w:val="003D17E3"/>
    <w:rsid w:val="003D4001"/>
    <w:rsid w:val="003E018B"/>
    <w:rsid w:val="003E32B9"/>
    <w:rsid w:val="003F1870"/>
    <w:rsid w:val="003F1CFC"/>
    <w:rsid w:val="003F5B48"/>
    <w:rsid w:val="00401193"/>
    <w:rsid w:val="00403302"/>
    <w:rsid w:val="0040338E"/>
    <w:rsid w:val="004065B2"/>
    <w:rsid w:val="00407333"/>
    <w:rsid w:val="0040782E"/>
    <w:rsid w:val="004202D8"/>
    <w:rsid w:val="004206A2"/>
    <w:rsid w:val="00422C41"/>
    <w:rsid w:val="00423811"/>
    <w:rsid w:val="004277D0"/>
    <w:rsid w:val="00427C2C"/>
    <w:rsid w:val="00430E09"/>
    <w:rsid w:val="0043666E"/>
    <w:rsid w:val="00436B90"/>
    <w:rsid w:val="0044171C"/>
    <w:rsid w:val="00454074"/>
    <w:rsid w:val="004609F8"/>
    <w:rsid w:val="00461697"/>
    <w:rsid w:val="00464FE1"/>
    <w:rsid w:val="00465609"/>
    <w:rsid w:val="00465FD3"/>
    <w:rsid w:val="00467249"/>
    <w:rsid w:val="00471D33"/>
    <w:rsid w:val="00484C5D"/>
    <w:rsid w:val="00493F62"/>
    <w:rsid w:val="004C6BBA"/>
    <w:rsid w:val="004D08EE"/>
    <w:rsid w:val="004D5266"/>
    <w:rsid w:val="004E4A2D"/>
    <w:rsid w:val="00504F2D"/>
    <w:rsid w:val="00505421"/>
    <w:rsid w:val="00512E67"/>
    <w:rsid w:val="00515D57"/>
    <w:rsid w:val="005168E4"/>
    <w:rsid w:val="0052224B"/>
    <w:rsid w:val="005224D9"/>
    <w:rsid w:val="005328B0"/>
    <w:rsid w:val="0053425D"/>
    <w:rsid w:val="00536FEA"/>
    <w:rsid w:val="0054054F"/>
    <w:rsid w:val="00540A94"/>
    <w:rsid w:val="005422B5"/>
    <w:rsid w:val="0054282A"/>
    <w:rsid w:val="00542CE3"/>
    <w:rsid w:val="00544B57"/>
    <w:rsid w:val="00545179"/>
    <w:rsid w:val="00547E22"/>
    <w:rsid w:val="00552D07"/>
    <w:rsid w:val="0055647F"/>
    <w:rsid w:val="00560672"/>
    <w:rsid w:val="00571E4B"/>
    <w:rsid w:val="00574085"/>
    <w:rsid w:val="0058215D"/>
    <w:rsid w:val="005833E6"/>
    <w:rsid w:val="005926D0"/>
    <w:rsid w:val="0059417E"/>
    <w:rsid w:val="005A061E"/>
    <w:rsid w:val="005B048B"/>
    <w:rsid w:val="005B27EF"/>
    <w:rsid w:val="005B76A7"/>
    <w:rsid w:val="005D086A"/>
    <w:rsid w:val="005D45AB"/>
    <w:rsid w:val="005D7255"/>
    <w:rsid w:val="005E3B7B"/>
    <w:rsid w:val="005E6192"/>
    <w:rsid w:val="005E6B56"/>
    <w:rsid w:val="005E6E1D"/>
    <w:rsid w:val="005E718F"/>
    <w:rsid w:val="005F4E8F"/>
    <w:rsid w:val="006065CD"/>
    <w:rsid w:val="00615583"/>
    <w:rsid w:val="00643382"/>
    <w:rsid w:val="00644EFF"/>
    <w:rsid w:val="00645760"/>
    <w:rsid w:val="00656974"/>
    <w:rsid w:val="0067117B"/>
    <w:rsid w:val="006807D9"/>
    <w:rsid w:val="006902A9"/>
    <w:rsid w:val="00694789"/>
    <w:rsid w:val="00694C7D"/>
    <w:rsid w:val="006966D0"/>
    <w:rsid w:val="006A3AED"/>
    <w:rsid w:val="006A7861"/>
    <w:rsid w:val="006B0B08"/>
    <w:rsid w:val="006B5015"/>
    <w:rsid w:val="006C6B9C"/>
    <w:rsid w:val="006D0699"/>
    <w:rsid w:val="006D2A34"/>
    <w:rsid w:val="006E132F"/>
    <w:rsid w:val="006E2CE8"/>
    <w:rsid w:val="006E3878"/>
    <w:rsid w:val="006E4DA8"/>
    <w:rsid w:val="00700675"/>
    <w:rsid w:val="007010E6"/>
    <w:rsid w:val="00706BAA"/>
    <w:rsid w:val="00710ED5"/>
    <w:rsid w:val="007118D3"/>
    <w:rsid w:val="00713D19"/>
    <w:rsid w:val="007164DE"/>
    <w:rsid w:val="00720303"/>
    <w:rsid w:val="007211A1"/>
    <w:rsid w:val="00725A5F"/>
    <w:rsid w:val="007358E9"/>
    <w:rsid w:val="00742484"/>
    <w:rsid w:val="00744762"/>
    <w:rsid w:val="0074498A"/>
    <w:rsid w:val="007476C9"/>
    <w:rsid w:val="00753A51"/>
    <w:rsid w:val="00764FBB"/>
    <w:rsid w:val="0076519C"/>
    <w:rsid w:val="007700A7"/>
    <w:rsid w:val="007724F1"/>
    <w:rsid w:val="00772BC0"/>
    <w:rsid w:val="007748A7"/>
    <w:rsid w:val="00780D43"/>
    <w:rsid w:val="00790176"/>
    <w:rsid w:val="007950B8"/>
    <w:rsid w:val="00795C15"/>
    <w:rsid w:val="007A04E2"/>
    <w:rsid w:val="007A2AC2"/>
    <w:rsid w:val="007A7FFE"/>
    <w:rsid w:val="007B4A21"/>
    <w:rsid w:val="007D0A71"/>
    <w:rsid w:val="007D2CDF"/>
    <w:rsid w:val="007D3C62"/>
    <w:rsid w:val="007D546C"/>
    <w:rsid w:val="007D663D"/>
    <w:rsid w:val="007D7A0E"/>
    <w:rsid w:val="007E5F3D"/>
    <w:rsid w:val="007F1B30"/>
    <w:rsid w:val="007F30AE"/>
    <w:rsid w:val="00807F84"/>
    <w:rsid w:val="0081740D"/>
    <w:rsid w:val="0082117F"/>
    <w:rsid w:val="00821844"/>
    <w:rsid w:val="00845304"/>
    <w:rsid w:val="008468C8"/>
    <w:rsid w:val="008473CA"/>
    <w:rsid w:val="00851A5E"/>
    <w:rsid w:val="00853E81"/>
    <w:rsid w:val="0086354D"/>
    <w:rsid w:val="00863BB0"/>
    <w:rsid w:val="00865907"/>
    <w:rsid w:val="00866815"/>
    <w:rsid w:val="00871C5A"/>
    <w:rsid w:val="00891718"/>
    <w:rsid w:val="00894339"/>
    <w:rsid w:val="008A1058"/>
    <w:rsid w:val="008A464B"/>
    <w:rsid w:val="008C3BEF"/>
    <w:rsid w:val="008C40C0"/>
    <w:rsid w:val="008C4AAE"/>
    <w:rsid w:val="008D41C9"/>
    <w:rsid w:val="008D55CF"/>
    <w:rsid w:val="008E05FB"/>
    <w:rsid w:val="008E0ACC"/>
    <w:rsid w:val="008E13F2"/>
    <w:rsid w:val="008E1498"/>
    <w:rsid w:val="008E163C"/>
    <w:rsid w:val="008E4FB9"/>
    <w:rsid w:val="008E53F9"/>
    <w:rsid w:val="00902523"/>
    <w:rsid w:val="0090391B"/>
    <w:rsid w:val="00903FEF"/>
    <w:rsid w:val="00907C81"/>
    <w:rsid w:val="009142E2"/>
    <w:rsid w:val="00915B27"/>
    <w:rsid w:val="00916838"/>
    <w:rsid w:val="00920F4E"/>
    <w:rsid w:val="009211D9"/>
    <w:rsid w:val="009235EF"/>
    <w:rsid w:val="00924F81"/>
    <w:rsid w:val="009250B0"/>
    <w:rsid w:val="009265A8"/>
    <w:rsid w:val="00932149"/>
    <w:rsid w:val="00934E66"/>
    <w:rsid w:val="00934F31"/>
    <w:rsid w:val="009440AB"/>
    <w:rsid w:val="00944F7E"/>
    <w:rsid w:val="009500C5"/>
    <w:rsid w:val="00955930"/>
    <w:rsid w:val="00961794"/>
    <w:rsid w:val="00962006"/>
    <w:rsid w:val="00962A6D"/>
    <w:rsid w:val="0096378B"/>
    <w:rsid w:val="00967C50"/>
    <w:rsid w:val="00980E17"/>
    <w:rsid w:val="0099022A"/>
    <w:rsid w:val="00992AB3"/>
    <w:rsid w:val="0099328C"/>
    <w:rsid w:val="009B009E"/>
    <w:rsid w:val="009B190E"/>
    <w:rsid w:val="009B6FDC"/>
    <w:rsid w:val="009C3CD2"/>
    <w:rsid w:val="009D1A69"/>
    <w:rsid w:val="009D2317"/>
    <w:rsid w:val="009D2B9C"/>
    <w:rsid w:val="009D4568"/>
    <w:rsid w:val="009D480B"/>
    <w:rsid w:val="009E0880"/>
    <w:rsid w:val="009E2188"/>
    <w:rsid w:val="009E4379"/>
    <w:rsid w:val="009F02B2"/>
    <w:rsid w:val="009F4368"/>
    <w:rsid w:val="009F75DD"/>
    <w:rsid w:val="00A06319"/>
    <w:rsid w:val="00A12829"/>
    <w:rsid w:val="00A16812"/>
    <w:rsid w:val="00A22C89"/>
    <w:rsid w:val="00A3107E"/>
    <w:rsid w:val="00A31967"/>
    <w:rsid w:val="00A32B6E"/>
    <w:rsid w:val="00A33AC1"/>
    <w:rsid w:val="00A4113B"/>
    <w:rsid w:val="00A51E0F"/>
    <w:rsid w:val="00A60954"/>
    <w:rsid w:val="00A639F8"/>
    <w:rsid w:val="00A65F0B"/>
    <w:rsid w:val="00A706B7"/>
    <w:rsid w:val="00AA4393"/>
    <w:rsid w:val="00AB0962"/>
    <w:rsid w:val="00AB1CA6"/>
    <w:rsid w:val="00AD21D8"/>
    <w:rsid w:val="00AE282D"/>
    <w:rsid w:val="00AF58E1"/>
    <w:rsid w:val="00B13E10"/>
    <w:rsid w:val="00B142FE"/>
    <w:rsid w:val="00B147A7"/>
    <w:rsid w:val="00B20D38"/>
    <w:rsid w:val="00B241D2"/>
    <w:rsid w:val="00B33505"/>
    <w:rsid w:val="00B40A8E"/>
    <w:rsid w:val="00B432A6"/>
    <w:rsid w:val="00B44A78"/>
    <w:rsid w:val="00B4738A"/>
    <w:rsid w:val="00B5456E"/>
    <w:rsid w:val="00B60CC4"/>
    <w:rsid w:val="00B612B2"/>
    <w:rsid w:val="00B64C66"/>
    <w:rsid w:val="00B93497"/>
    <w:rsid w:val="00B95EC5"/>
    <w:rsid w:val="00B96AA1"/>
    <w:rsid w:val="00B96EFF"/>
    <w:rsid w:val="00BA56D2"/>
    <w:rsid w:val="00BA7DF1"/>
    <w:rsid w:val="00BB1CB3"/>
    <w:rsid w:val="00BB7497"/>
    <w:rsid w:val="00BC1E77"/>
    <w:rsid w:val="00BC21E4"/>
    <w:rsid w:val="00BD08B3"/>
    <w:rsid w:val="00BD3071"/>
    <w:rsid w:val="00BD773C"/>
    <w:rsid w:val="00BE185C"/>
    <w:rsid w:val="00BF5DC3"/>
    <w:rsid w:val="00BF7A15"/>
    <w:rsid w:val="00C17F47"/>
    <w:rsid w:val="00C20939"/>
    <w:rsid w:val="00C21727"/>
    <w:rsid w:val="00C223AD"/>
    <w:rsid w:val="00C31C08"/>
    <w:rsid w:val="00C329D7"/>
    <w:rsid w:val="00C33C51"/>
    <w:rsid w:val="00C407A9"/>
    <w:rsid w:val="00C42484"/>
    <w:rsid w:val="00C46C65"/>
    <w:rsid w:val="00C618B5"/>
    <w:rsid w:val="00C86B36"/>
    <w:rsid w:val="00C90570"/>
    <w:rsid w:val="00C968B9"/>
    <w:rsid w:val="00CB128B"/>
    <w:rsid w:val="00CB50B7"/>
    <w:rsid w:val="00CB712D"/>
    <w:rsid w:val="00CD1A2D"/>
    <w:rsid w:val="00CD2FF2"/>
    <w:rsid w:val="00CD3018"/>
    <w:rsid w:val="00CE1655"/>
    <w:rsid w:val="00CE21E5"/>
    <w:rsid w:val="00CF40CB"/>
    <w:rsid w:val="00D055EE"/>
    <w:rsid w:val="00D1095D"/>
    <w:rsid w:val="00D142E3"/>
    <w:rsid w:val="00D14587"/>
    <w:rsid w:val="00D15AE6"/>
    <w:rsid w:val="00D160DD"/>
    <w:rsid w:val="00D174BC"/>
    <w:rsid w:val="00D243CA"/>
    <w:rsid w:val="00D24D29"/>
    <w:rsid w:val="00D275C6"/>
    <w:rsid w:val="00D3117F"/>
    <w:rsid w:val="00D405C9"/>
    <w:rsid w:val="00D42A94"/>
    <w:rsid w:val="00D43DE8"/>
    <w:rsid w:val="00D461AA"/>
    <w:rsid w:val="00D52372"/>
    <w:rsid w:val="00D547DE"/>
    <w:rsid w:val="00D5794E"/>
    <w:rsid w:val="00D64B85"/>
    <w:rsid w:val="00D64F19"/>
    <w:rsid w:val="00D67CDC"/>
    <w:rsid w:val="00D76BB4"/>
    <w:rsid w:val="00D82BEB"/>
    <w:rsid w:val="00D8584E"/>
    <w:rsid w:val="00D907E6"/>
    <w:rsid w:val="00DA44F6"/>
    <w:rsid w:val="00DA7E79"/>
    <w:rsid w:val="00DB1DCD"/>
    <w:rsid w:val="00DB3AC6"/>
    <w:rsid w:val="00DD0F09"/>
    <w:rsid w:val="00DD19DC"/>
    <w:rsid w:val="00DD46B1"/>
    <w:rsid w:val="00DE3A8D"/>
    <w:rsid w:val="00DF24B9"/>
    <w:rsid w:val="00DF28F9"/>
    <w:rsid w:val="00DF332E"/>
    <w:rsid w:val="00E015B8"/>
    <w:rsid w:val="00E04269"/>
    <w:rsid w:val="00E1012A"/>
    <w:rsid w:val="00E12AE5"/>
    <w:rsid w:val="00E314C2"/>
    <w:rsid w:val="00E32A54"/>
    <w:rsid w:val="00E416AC"/>
    <w:rsid w:val="00E41BC2"/>
    <w:rsid w:val="00E50E06"/>
    <w:rsid w:val="00E52256"/>
    <w:rsid w:val="00E52B61"/>
    <w:rsid w:val="00E57262"/>
    <w:rsid w:val="00E61B66"/>
    <w:rsid w:val="00E63485"/>
    <w:rsid w:val="00E63CD3"/>
    <w:rsid w:val="00E64C17"/>
    <w:rsid w:val="00E658ED"/>
    <w:rsid w:val="00E6713B"/>
    <w:rsid w:val="00E75C0A"/>
    <w:rsid w:val="00E81328"/>
    <w:rsid w:val="00E90689"/>
    <w:rsid w:val="00EA2EDB"/>
    <w:rsid w:val="00EB5582"/>
    <w:rsid w:val="00EB758B"/>
    <w:rsid w:val="00EC677D"/>
    <w:rsid w:val="00ED6F41"/>
    <w:rsid w:val="00ED6F46"/>
    <w:rsid w:val="00EE16F0"/>
    <w:rsid w:val="00EE431D"/>
    <w:rsid w:val="00EE4EC4"/>
    <w:rsid w:val="00EE55F0"/>
    <w:rsid w:val="00EF2FA3"/>
    <w:rsid w:val="00F053B5"/>
    <w:rsid w:val="00F07589"/>
    <w:rsid w:val="00F1003D"/>
    <w:rsid w:val="00F11035"/>
    <w:rsid w:val="00F13A8C"/>
    <w:rsid w:val="00F21ABB"/>
    <w:rsid w:val="00F329EF"/>
    <w:rsid w:val="00F33BD7"/>
    <w:rsid w:val="00F37266"/>
    <w:rsid w:val="00F46177"/>
    <w:rsid w:val="00F46D34"/>
    <w:rsid w:val="00F512A6"/>
    <w:rsid w:val="00F51797"/>
    <w:rsid w:val="00F579A1"/>
    <w:rsid w:val="00F6191E"/>
    <w:rsid w:val="00F664DF"/>
    <w:rsid w:val="00F7540A"/>
    <w:rsid w:val="00F8330D"/>
    <w:rsid w:val="00F90ADB"/>
    <w:rsid w:val="00F93513"/>
    <w:rsid w:val="00F9761E"/>
    <w:rsid w:val="00FB1CD6"/>
    <w:rsid w:val="00FC6264"/>
    <w:rsid w:val="00FD087A"/>
    <w:rsid w:val="00FD09D7"/>
    <w:rsid w:val="00FD395D"/>
    <w:rsid w:val="00FD41B6"/>
    <w:rsid w:val="00FE4D92"/>
    <w:rsid w:val="00FF4F04"/>
    <w:rsid w:val="00FF6616"/>
    <w:rsid w:val="00FF78E3"/>
    <w:rsid w:val="0120EB7B"/>
    <w:rsid w:val="04930525"/>
    <w:rsid w:val="04D3CB89"/>
    <w:rsid w:val="06816137"/>
    <w:rsid w:val="07FF506E"/>
    <w:rsid w:val="0A06F20C"/>
    <w:rsid w:val="0CF180B8"/>
    <w:rsid w:val="0DF46B8F"/>
    <w:rsid w:val="0F39FB58"/>
    <w:rsid w:val="0F629084"/>
    <w:rsid w:val="1F0F5FBA"/>
    <w:rsid w:val="2871CD57"/>
    <w:rsid w:val="3117E7DA"/>
    <w:rsid w:val="329CBE01"/>
    <w:rsid w:val="337E2B54"/>
    <w:rsid w:val="34DB3FD7"/>
    <w:rsid w:val="3505968A"/>
    <w:rsid w:val="363DBEA5"/>
    <w:rsid w:val="3964FBCB"/>
    <w:rsid w:val="476294C2"/>
    <w:rsid w:val="4A5427E2"/>
    <w:rsid w:val="4E231F76"/>
    <w:rsid w:val="541411D0"/>
    <w:rsid w:val="5858BC45"/>
    <w:rsid w:val="62FAA5FC"/>
    <w:rsid w:val="67444030"/>
    <w:rsid w:val="69ABFA34"/>
    <w:rsid w:val="6A1B160A"/>
    <w:rsid w:val="6C60672D"/>
    <w:rsid w:val="725F5E14"/>
    <w:rsid w:val="7308A163"/>
    <w:rsid w:val="7570454A"/>
    <w:rsid w:val="773C671F"/>
    <w:rsid w:val="7A3FD544"/>
    <w:rsid w:val="7B919F10"/>
    <w:rsid w:val="7C43BE56"/>
    <w:rsid w:val="7E605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C64E03D"/>
  <w15:docId w15:val="{652CB97B-5CBE-4760-B752-7B7A48B0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7D7A0E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rsid w:val="001069D0"/>
    <w:rPr>
      <w:rFonts w:asciiTheme="majorHAnsi" w:hAnsiTheme="majorHAnsi" w:cs="Arial"/>
      <w:b/>
      <w:bCs/>
      <w:iCs/>
      <w:sz w:val="28"/>
      <w:szCs w:val="28"/>
    </w:rPr>
  </w:style>
  <w:style w:type="character" w:customStyle="1" w:styleId="ui-provider">
    <w:name w:val="ui-provider"/>
    <w:basedOn w:val="Policepardfaut"/>
    <w:rsid w:val="001B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CD-MLD/shootmeup-donnees.sql" TargetMode="External"/><Relationship Id="rId18" Type="http://schemas.openxmlformats.org/officeDocument/2006/relationships/image" Target="media/image5.png"/><Relationship Id="rId26" Type="http://schemas.openxmlformats.org/officeDocument/2006/relationships/hyperlink" Target="UX/shoot-me-up.fi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tmp"/><Relationship Id="rId7" Type="http://schemas.openxmlformats.org/officeDocument/2006/relationships/endnotes" Target="endnotes.xml"/><Relationship Id="rId12" Type="http://schemas.openxmlformats.org/officeDocument/2006/relationships/hyperlink" Target="auto-evaluation-DB.xlsx" TargetMode="External"/><Relationship Id="rId17" Type="http://schemas.openxmlformats.org/officeDocument/2006/relationships/image" Target="media/image4.png"/><Relationship Id="rId25" Type="http://schemas.openxmlformats.org/officeDocument/2006/relationships/hyperlink" Target="UX/shoot-me-up.pd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UX/personnas.txt" TargetMode="External"/><Relationship Id="rId29" Type="http://schemas.openxmlformats.org/officeDocument/2006/relationships/hyperlink" Target="T-322-BastienSegalen-jdt-planif-UX.xls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-322-BastienSegalen-jdt-planif-UX.xlsm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CD-MLD/db_shootmeup_dump.sql" TargetMode="External"/><Relationship Id="rId23" Type="http://schemas.openxmlformats.org/officeDocument/2006/relationships/image" Target="media/image9.tmp"/><Relationship Id="rId28" Type="http://schemas.openxmlformats.org/officeDocument/2006/relationships/hyperlink" Target="T-320-BastienSegalen-jdt-planif-POO.xlsm" TargetMode="External"/><Relationship Id="rId10" Type="http://schemas.openxmlformats.org/officeDocument/2006/relationships/hyperlink" Target="T-320-BastienSegalen-jdt-planif-POO.xlsm" TargetMode="External"/><Relationship Id="rId19" Type="http://schemas.openxmlformats.org/officeDocument/2006/relationships/image" Target="media/image6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T-106-BastienSegalen-jdt-planif-DB.xlsm" TargetMode="External"/><Relationship Id="rId14" Type="http://schemas.openxmlformats.org/officeDocument/2006/relationships/hyperlink" Target="MCD-MLD/db_shootmeup.sql" TargetMode="External"/><Relationship Id="rId22" Type="http://schemas.openxmlformats.org/officeDocument/2006/relationships/image" Target="media/image8.tmp"/><Relationship Id="rId27" Type="http://schemas.openxmlformats.org/officeDocument/2006/relationships/hyperlink" Target="T-106-BastienSegalen-jdt-planif-DB.xlsm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s\shoot-me-up\bastien-shoot-me-up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547</TotalTime>
  <Pages>10</Pages>
  <Words>1449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Bastien Segalen</dc:creator>
  <cp:lastModifiedBy>Bastien Segalen</cp:lastModifiedBy>
  <cp:revision>335</cp:revision>
  <cp:lastPrinted>2009-09-04T13:21:00Z</cp:lastPrinted>
  <dcterms:created xsi:type="dcterms:W3CDTF">2024-08-28T07:58:00Z</dcterms:created>
  <dcterms:modified xsi:type="dcterms:W3CDTF">2024-11-01T15:18:00Z</dcterms:modified>
</cp:coreProperties>
</file>